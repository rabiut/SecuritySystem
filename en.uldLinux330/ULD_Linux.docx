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653D" w:rsidRDefault="0099653D" w:rsidP="00A71CB8">
      <w:pPr>
        <w:pStyle w:val="Title"/>
        <w:jc w:val="center"/>
        <w:rPr>
          <w:sz w:val="72"/>
        </w:rPr>
      </w:pPr>
    </w:p>
    <w:p w:rsidR="0099653D" w:rsidRDefault="0099653D" w:rsidP="00A71CB8">
      <w:pPr>
        <w:pStyle w:val="Title"/>
        <w:jc w:val="center"/>
        <w:rPr>
          <w:sz w:val="72"/>
        </w:rPr>
      </w:pPr>
    </w:p>
    <w:p w:rsidR="0099653D" w:rsidRDefault="0099653D" w:rsidP="00A71CB8">
      <w:pPr>
        <w:pStyle w:val="Title"/>
        <w:jc w:val="center"/>
        <w:rPr>
          <w:sz w:val="72"/>
        </w:rPr>
      </w:pPr>
    </w:p>
    <w:p w:rsidR="0099653D" w:rsidRDefault="0099653D" w:rsidP="00A71CB8">
      <w:pPr>
        <w:pStyle w:val="Title"/>
        <w:jc w:val="center"/>
        <w:rPr>
          <w:sz w:val="72"/>
        </w:rPr>
      </w:pPr>
    </w:p>
    <w:p w:rsidR="00A71CB8" w:rsidRDefault="00A71CB8" w:rsidP="00A71CB8">
      <w:pPr>
        <w:pStyle w:val="Title"/>
        <w:jc w:val="center"/>
      </w:pPr>
      <w:r w:rsidRPr="00A71CB8">
        <w:rPr>
          <w:sz w:val="72"/>
        </w:rPr>
        <w:t>VL53L1X Ultra Lite Linux driver</w:t>
      </w:r>
      <w:r w:rsidRPr="00A71CB8">
        <w:rPr>
          <w:sz w:val="72"/>
        </w:rPr>
        <w:br/>
      </w:r>
      <w:r>
        <w:br/>
      </w:r>
      <w:r>
        <w:br/>
        <w:t>Compilation guide</w:t>
      </w:r>
    </w:p>
    <w:p w:rsidR="00A71CB8" w:rsidRPr="0025697C" w:rsidRDefault="00A71CB8" w:rsidP="00A71CB8">
      <w:pPr>
        <w:pStyle w:val="Title"/>
        <w:jc w:val="center"/>
        <w:rPr>
          <w:lang w:val="en-US"/>
        </w:rPr>
      </w:pPr>
      <w:r w:rsidRPr="0025697C">
        <w:rPr>
          <w:lang w:val="en-US"/>
        </w:rPr>
        <w:t>&amp;</w:t>
      </w:r>
      <w:r w:rsidRPr="0025697C">
        <w:rPr>
          <w:lang w:val="en-US"/>
        </w:rPr>
        <w:br/>
      </w:r>
    </w:p>
    <w:p w:rsidR="00A71CB8" w:rsidRPr="00A71CB8" w:rsidRDefault="00A71CB8" w:rsidP="00A71CB8">
      <w:pPr>
        <w:pStyle w:val="Title"/>
        <w:jc w:val="center"/>
        <w:rPr>
          <w:lang w:val="en-US"/>
        </w:rPr>
      </w:pPr>
      <w:r w:rsidRPr="00A71CB8">
        <w:rPr>
          <w:lang w:val="en-US"/>
        </w:rPr>
        <w:t>Wiring example with VL53L1X satellite on Raspberry Pi3 board</w:t>
      </w:r>
    </w:p>
    <w:p w:rsidR="00A71CB8" w:rsidRPr="00A71CB8" w:rsidRDefault="00A71CB8" w:rsidP="00A71CB8">
      <w:pPr>
        <w:rPr>
          <w:lang w:val="en-US"/>
        </w:rPr>
      </w:pPr>
    </w:p>
    <w:p w:rsidR="00A71CB8" w:rsidRDefault="00A71CB8">
      <w:pPr>
        <w:rPr>
          <w:sz w:val="18"/>
          <w:lang w:val="en-US"/>
        </w:rPr>
      </w:pPr>
      <w:r w:rsidRPr="0025697C">
        <w:rPr>
          <w:lang w:val="en-US"/>
        </w:rPr>
        <w:br w:type="page"/>
      </w:r>
    </w:p>
    <w:p w:rsidR="00C501F4" w:rsidRDefault="00C501F4" w:rsidP="00C501F4">
      <w:pPr>
        <w:pStyle w:val="Heading1"/>
        <w:rPr>
          <w:lang w:val="en-US"/>
        </w:rPr>
      </w:pPr>
      <w:r>
        <w:rPr>
          <w:lang w:val="en-US"/>
        </w:rPr>
        <w:lastRenderedPageBreak/>
        <w:t>VL53L1X satellite connection on raspberry Pi3</w:t>
      </w:r>
    </w:p>
    <w:p w:rsidR="00C501F4" w:rsidRDefault="00C501F4" w:rsidP="00C501F4">
      <w:pPr>
        <w:rPr>
          <w:lang w:val="en-US"/>
        </w:rPr>
      </w:pPr>
    </w:p>
    <w:p w:rsidR="00253FB2" w:rsidRDefault="00253FB2" w:rsidP="00253FB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1888631</wp:posOffset>
                </wp:positionH>
                <wp:positionV relativeFrom="paragraph">
                  <wp:posOffset>10795</wp:posOffset>
                </wp:positionV>
                <wp:extent cx="4018845" cy="1975556"/>
                <wp:effectExtent l="0" t="0" r="1270" b="57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845" cy="197555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53FB2" w:rsidRPr="00177B5A" w:rsidRDefault="00177B5A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177B5A">
                              <w:rPr>
                                <w:sz w:val="28"/>
                                <w:lang w:val="en-US"/>
                              </w:rPr>
                              <w:t>Raspberry connector pin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s</w:t>
                            </w:r>
                            <w:r w:rsidRPr="00177B5A">
                              <w:rPr>
                                <w:sz w:val="28"/>
                                <w:lang w:val="en-US"/>
                              </w:rPr>
                              <w:t xml:space="preserve"> -&gt; VL53L1X pin</w:t>
                            </w:r>
                            <w:r>
                              <w:rPr>
                                <w:sz w:val="28"/>
                                <w:lang w:val="en-US"/>
                              </w:rPr>
                              <w:t>s</w:t>
                            </w:r>
                          </w:p>
                          <w:p w:rsidR="00177B5A" w:rsidRPr="00177B5A" w:rsidRDefault="00177B5A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177B5A">
                              <w:rPr>
                                <w:sz w:val="28"/>
                                <w:lang w:val="en-US"/>
                              </w:rPr>
                              <w:t>3.3 V PWR</w:t>
                            </w:r>
                            <w:r w:rsidRPr="00177B5A">
                              <w:rPr>
                                <w:sz w:val="2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77B5A">
                              <w:rPr>
                                <w:sz w:val="28"/>
                                <w:lang w:val="en-US"/>
                              </w:rPr>
                              <w:t>pin  1</w:t>
                            </w:r>
                            <w:proofErr w:type="gramEnd"/>
                            <w:r w:rsidRPr="00177B5A">
                              <w:rPr>
                                <w:sz w:val="28"/>
                                <w:lang w:val="en-US"/>
                              </w:rPr>
                              <w:t xml:space="preserve"> -&gt; pin 5 (VDD)</w:t>
                            </w:r>
                          </w:p>
                          <w:p w:rsidR="00177B5A" w:rsidRPr="00177B5A" w:rsidRDefault="00177B5A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177B5A">
                              <w:rPr>
                                <w:sz w:val="28"/>
                                <w:lang w:val="en-US"/>
                              </w:rPr>
                              <w:t>I2C1 SDA</w:t>
                            </w:r>
                            <w:r w:rsidRPr="00177B5A">
                              <w:rPr>
                                <w:sz w:val="2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77B5A">
                              <w:rPr>
                                <w:sz w:val="28"/>
                                <w:lang w:val="en-US"/>
                              </w:rPr>
                              <w:t>pin  3</w:t>
                            </w:r>
                            <w:proofErr w:type="gramEnd"/>
                            <w:r w:rsidRPr="00177B5A">
                              <w:rPr>
                                <w:sz w:val="28"/>
                                <w:lang w:val="en-US"/>
                              </w:rPr>
                              <w:t xml:space="preserve"> -&gt; pin 4 (SDA)</w:t>
                            </w:r>
                          </w:p>
                          <w:p w:rsidR="00177B5A" w:rsidRPr="00177B5A" w:rsidRDefault="00177B5A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177B5A">
                              <w:rPr>
                                <w:sz w:val="28"/>
                                <w:lang w:val="en-US"/>
                              </w:rPr>
                              <w:t>I2C1 SCL</w:t>
                            </w:r>
                            <w:r w:rsidRPr="00177B5A">
                              <w:rPr>
                                <w:sz w:val="2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77B5A">
                              <w:rPr>
                                <w:sz w:val="28"/>
                                <w:lang w:val="en-US"/>
                              </w:rPr>
                              <w:t>pin  5</w:t>
                            </w:r>
                            <w:proofErr w:type="gramEnd"/>
                            <w:r w:rsidRPr="00177B5A">
                              <w:rPr>
                                <w:sz w:val="28"/>
                                <w:lang w:val="en-US"/>
                              </w:rPr>
                              <w:t xml:space="preserve"> -&gt; pin 2 (SCL)</w:t>
                            </w:r>
                          </w:p>
                          <w:p w:rsidR="00177B5A" w:rsidRPr="00177B5A" w:rsidRDefault="00177B5A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177B5A">
                              <w:rPr>
                                <w:sz w:val="28"/>
                                <w:lang w:val="en-US"/>
                              </w:rPr>
                              <w:t>GPIO4</w:t>
                            </w:r>
                            <w:r w:rsidRPr="00177B5A">
                              <w:rPr>
                                <w:sz w:val="2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77B5A">
                              <w:rPr>
                                <w:sz w:val="28"/>
                                <w:lang w:val="en-US"/>
                              </w:rPr>
                              <w:t>pin  7</w:t>
                            </w:r>
                            <w:proofErr w:type="gramEnd"/>
                            <w:r w:rsidRPr="00177B5A">
                              <w:rPr>
                                <w:sz w:val="28"/>
                                <w:lang w:val="en-US"/>
                              </w:rPr>
                              <w:t xml:space="preserve"> -&gt; pin 3 (XSDN)</w:t>
                            </w:r>
                          </w:p>
                          <w:p w:rsidR="00177B5A" w:rsidRPr="00177B5A" w:rsidRDefault="00177B5A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177B5A">
                              <w:rPr>
                                <w:sz w:val="28"/>
                                <w:lang w:val="en-US"/>
                              </w:rPr>
                              <w:t>GND</w:t>
                            </w:r>
                            <w:r w:rsidRPr="00177B5A">
                              <w:rPr>
                                <w:sz w:val="28"/>
                                <w:lang w:val="en-US"/>
                              </w:rPr>
                              <w:tab/>
                            </w:r>
                            <w:r w:rsidRPr="00177B5A">
                              <w:rPr>
                                <w:sz w:val="28"/>
                                <w:lang w:val="en-US"/>
                              </w:rPr>
                              <w:tab/>
                            </w:r>
                            <w:proofErr w:type="gramStart"/>
                            <w:r w:rsidRPr="00177B5A">
                              <w:rPr>
                                <w:sz w:val="28"/>
                                <w:lang w:val="en-US"/>
                              </w:rPr>
                              <w:t>pin  9</w:t>
                            </w:r>
                            <w:proofErr w:type="gramEnd"/>
                            <w:r w:rsidRPr="00177B5A">
                              <w:rPr>
                                <w:sz w:val="28"/>
                                <w:lang w:val="en-US"/>
                              </w:rPr>
                              <w:t xml:space="preserve"> -&gt; pin 6 (GND)</w:t>
                            </w:r>
                          </w:p>
                          <w:p w:rsidR="00177B5A" w:rsidRPr="00177B5A" w:rsidRDefault="00177B5A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177B5A">
                              <w:rPr>
                                <w:sz w:val="28"/>
                                <w:lang w:val="en-US"/>
                              </w:rPr>
                              <w:t>GPIO17</w:t>
                            </w:r>
                            <w:r w:rsidRPr="00177B5A">
                              <w:rPr>
                                <w:sz w:val="28"/>
                                <w:lang w:val="en-US"/>
                              </w:rPr>
                              <w:tab/>
                              <w:t>pin 11-&gt; pin 1 (INT)</w:t>
                            </w:r>
                          </w:p>
                          <w:p w:rsidR="00177B5A" w:rsidRPr="00177B5A" w:rsidRDefault="00177B5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148.7pt;margin-top:.85pt;width:316.45pt;height:155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" fillcolor="white [3201]" stroked="f" strokeweight=".5pt">
                <v:textbox>
                  <w:txbxContent>
                    <w:p w:rsidR="00253FB2" w:rsidRPr="00177B5A" w:rsidRDefault="00177B5A">
                      <w:pPr>
                        <w:rPr>
                          <w:sz w:val="28"/>
                          <w:lang w:val="en-US"/>
                        </w:rPr>
                      </w:pPr>
                      <w:r w:rsidRPr="00177B5A">
                        <w:rPr>
                          <w:sz w:val="28"/>
                          <w:lang w:val="en-US"/>
                        </w:rPr>
                        <w:t>Raspberry connector pin</w:t>
                      </w:r>
                      <w:r>
                        <w:rPr>
                          <w:sz w:val="28"/>
                          <w:lang w:val="en-US"/>
                        </w:rPr>
                        <w:t>s</w:t>
                      </w:r>
                      <w:r w:rsidRPr="00177B5A">
                        <w:rPr>
                          <w:sz w:val="28"/>
                          <w:lang w:val="en-US"/>
                        </w:rPr>
                        <w:t xml:space="preserve"> -&gt; VL53L1X pin</w:t>
                      </w:r>
                      <w:r>
                        <w:rPr>
                          <w:sz w:val="28"/>
                          <w:lang w:val="en-US"/>
                        </w:rPr>
                        <w:t>s</w:t>
                      </w:r>
                    </w:p>
                    <w:p w:rsidR="00177B5A" w:rsidRPr="00177B5A" w:rsidRDefault="00177B5A">
                      <w:pPr>
                        <w:rPr>
                          <w:sz w:val="28"/>
                          <w:lang w:val="en-US"/>
                        </w:rPr>
                      </w:pPr>
                      <w:r w:rsidRPr="00177B5A">
                        <w:rPr>
                          <w:sz w:val="28"/>
                          <w:lang w:val="en-US"/>
                        </w:rPr>
                        <w:t>3.3 V PWR</w:t>
                      </w:r>
                      <w:r w:rsidRPr="00177B5A">
                        <w:rPr>
                          <w:sz w:val="28"/>
                          <w:lang w:val="en-US"/>
                        </w:rPr>
                        <w:tab/>
                      </w:r>
                      <w:proofErr w:type="gramStart"/>
                      <w:r w:rsidRPr="00177B5A">
                        <w:rPr>
                          <w:sz w:val="28"/>
                          <w:lang w:val="en-US"/>
                        </w:rPr>
                        <w:t>pin  1</w:t>
                      </w:r>
                      <w:proofErr w:type="gramEnd"/>
                      <w:r w:rsidRPr="00177B5A">
                        <w:rPr>
                          <w:sz w:val="28"/>
                          <w:lang w:val="en-US"/>
                        </w:rPr>
                        <w:t xml:space="preserve"> -&gt; pin 5 (VDD)</w:t>
                      </w:r>
                    </w:p>
                    <w:p w:rsidR="00177B5A" w:rsidRPr="00177B5A" w:rsidRDefault="00177B5A">
                      <w:pPr>
                        <w:rPr>
                          <w:sz w:val="28"/>
                          <w:lang w:val="en-US"/>
                        </w:rPr>
                      </w:pPr>
                      <w:r w:rsidRPr="00177B5A">
                        <w:rPr>
                          <w:sz w:val="28"/>
                          <w:lang w:val="en-US"/>
                        </w:rPr>
                        <w:t>I2C1 SDA</w:t>
                      </w:r>
                      <w:r w:rsidRPr="00177B5A">
                        <w:rPr>
                          <w:sz w:val="28"/>
                          <w:lang w:val="en-US"/>
                        </w:rPr>
                        <w:tab/>
                      </w:r>
                      <w:proofErr w:type="gramStart"/>
                      <w:r w:rsidRPr="00177B5A">
                        <w:rPr>
                          <w:sz w:val="28"/>
                          <w:lang w:val="en-US"/>
                        </w:rPr>
                        <w:t>pin  3</w:t>
                      </w:r>
                      <w:proofErr w:type="gramEnd"/>
                      <w:r w:rsidRPr="00177B5A">
                        <w:rPr>
                          <w:sz w:val="28"/>
                          <w:lang w:val="en-US"/>
                        </w:rPr>
                        <w:t xml:space="preserve"> -&gt; pin 4 (SDA)</w:t>
                      </w:r>
                    </w:p>
                    <w:p w:rsidR="00177B5A" w:rsidRPr="00177B5A" w:rsidRDefault="00177B5A">
                      <w:pPr>
                        <w:rPr>
                          <w:sz w:val="28"/>
                          <w:lang w:val="en-US"/>
                        </w:rPr>
                      </w:pPr>
                      <w:r w:rsidRPr="00177B5A">
                        <w:rPr>
                          <w:sz w:val="28"/>
                          <w:lang w:val="en-US"/>
                        </w:rPr>
                        <w:t>I2C1 SCL</w:t>
                      </w:r>
                      <w:r w:rsidRPr="00177B5A">
                        <w:rPr>
                          <w:sz w:val="28"/>
                          <w:lang w:val="en-US"/>
                        </w:rPr>
                        <w:tab/>
                      </w:r>
                      <w:proofErr w:type="gramStart"/>
                      <w:r w:rsidRPr="00177B5A">
                        <w:rPr>
                          <w:sz w:val="28"/>
                          <w:lang w:val="en-US"/>
                        </w:rPr>
                        <w:t>pin  5</w:t>
                      </w:r>
                      <w:proofErr w:type="gramEnd"/>
                      <w:r w:rsidRPr="00177B5A">
                        <w:rPr>
                          <w:sz w:val="28"/>
                          <w:lang w:val="en-US"/>
                        </w:rPr>
                        <w:t xml:space="preserve"> -&gt; pin 2 (SCL)</w:t>
                      </w:r>
                    </w:p>
                    <w:p w:rsidR="00177B5A" w:rsidRPr="00177B5A" w:rsidRDefault="00177B5A">
                      <w:pPr>
                        <w:rPr>
                          <w:sz w:val="28"/>
                          <w:lang w:val="en-US"/>
                        </w:rPr>
                      </w:pPr>
                      <w:r w:rsidRPr="00177B5A">
                        <w:rPr>
                          <w:sz w:val="28"/>
                          <w:lang w:val="en-US"/>
                        </w:rPr>
                        <w:t>GPIO4</w:t>
                      </w:r>
                      <w:r w:rsidRPr="00177B5A">
                        <w:rPr>
                          <w:sz w:val="28"/>
                          <w:lang w:val="en-US"/>
                        </w:rPr>
                        <w:tab/>
                      </w:r>
                      <w:proofErr w:type="gramStart"/>
                      <w:r w:rsidRPr="00177B5A">
                        <w:rPr>
                          <w:sz w:val="28"/>
                          <w:lang w:val="en-US"/>
                        </w:rPr>
                        <w:t>pin  7</w:t>
                      </w:r>
                      <w:proofErr w:type="gramEnd"/>
                      <w:r w:rsidRPr="00177B5A">
                        <w:rPr>
                          <w:sz w:val="28"/>
                          <w:lang w:val="en-US"/>
                        </w:rPr>
                        <w:t xml:space="preserve"> -&gt; pin 3 (XSDN)</w:t>
                      </w:r>
                    </w:p>
                    <w:p w:rsidR="00177B5A" w:rsidRPr="00177B5A" w:rsidRDefault="00177B5A">
                      <w:pPr>
                        <w:rPr>
                          <w:sz w:val="28"/>
                          <w:lang w:val="en-US"/>
                        </w:rPr>
                      </w:pPr>
                      <w:r w:rsidRPr="00177B5A">
                        <w:rPr>
                          <w:sz w:val="28"/>
                          <w:lang w:val="en-US"/>
                        </w:rPr>
                        <w:t>GND</w:t>
                      </w:r>
                      <w:r w:rsidRPr="00177B5A">
                        <w:rPr>
                          <w:sz w:val="28"/>
                          <w:lang w:val="en-US"/>
                        </w:rPr>
                        <w:tab/>
                      </w:r>
                      <w:r w:rsidRPr="00177B5A">
                        <w:rPr>
                          <w:sz w:val="28"/>
                          <w:lang w:val="en-US"/>
                        </w:rPr>
                        <w:tab/>
                      </w:r>
                      <w:proofErr w:type="gramStart"/>
                      <w:r w:rsidRPr="00177B5A">
                        <w:rPr>
                          <w:sz w:val="28"/>
                          <w:lang w:val="en-US"/>
                        </w:rPr>
                        <w:t>pin  9</w:t>
                      </w:r>
                      <w:proofErr w:type="gramEnd"/>
                      <w:r w:rsidRPr="00177B5A">
                        <w:rPr>
                          <w:sz w:val="28"/>
                          <w:lang w:val="en-US"/>
                        </w:rPr>
                        <w:t xml:space="preserve"> -&gt; pin 6 (GND)</w:t>
                      </w:r>
                    </w:p>
                    <w:p w:rsidR="00177B5A" w:rsidRPr="00177B5A" w:rsidRDefault="00177B5A">
                      <w:pPr>
                        <w:rPr>
                          <w:sz w:val="28"/>
                          <w:lang w:val="en-US"/>
                        </w:rPr>
                      </w:pPr>
                      <w:r w:rsidRPr="00177B5A">
                        <w:rPr>
                          <w:sz w:val="28"/>
                          <w:lang w:val="en-US"/>
                        </w:rPr>
                        <w:t>GPIO17</w:t>
                      </w:r>
                      <w:r w:rsidRPr="00177B5A">
                        <w:rPr>
                          <w:sz w:val="28"/>
                          <w:lang w:val="en-US"/>
                        </w:rPr>
                        <w:tab/>
                        <w:t>pin 11-&gt; pin 1 (INT)</w:t>
                      </w:r>
                    </w:p>
                    <w:p w:rsidR="00177B5A" w:rsidRPr="00177B5A" w:rsidRDefault="00177B5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33D1E">
        <w:rPr>
          <w:noProof/>
          <w:lang w:val="en-US"/>
        </w:rPr>
        <w:drawing>
          <wp:inline distT="0" distB="0" distL="0" distR="0">
            <wp:extent cx="1704340" cy="20091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34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ab/>
      </w:r>
    </w:p>
    <w:p w:rsidR="00C501F4" w:rsidRPr="00C501F4" w:rsidRDefault="00C501F4" w:rsidP="00C501F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88030" cy="4233036"/>
            <wp:effectExtent l="0" t="0" r="3810" b="0"/>
            <wp:docPr id="1" name="Picture 1" descr="C:\Users\lugandc\Downloads\RPi2_Pin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ugandc\Downloads\RPi2_Pinou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8552" cy="4240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4AD6" w:rsidRDefault="00CC4AD6">
      <w:pPr>
        <w:rPr>
          <w:lang w:val="en-US"/>
        </w:rPr>
      </w:pPr>
      <w:r>
        <w:rPr>
          <w:lang w:val="en-US"/>
        </w:rPr>
        <w:br w:type="page"/>
      </w:r>
    </w:p>
    <w:p w:rsidR="00B4767D" w:rsidRDefault="008B24E1">
      <w:pPr>
        <w:rPr>
          <w:lang w:val="en-US"/>
        </w:rPr>
      </w:pPr>
      <w:r>
        <w:rPr>
          <w:lang w:val="en-US"/>
        </w:rPr>
        <w:lastRenderedPageBreak/>
        <w:t xml:space="preserve">To release the XSDN </w:t>
      </w:r>
      <w:r w:rsidR="00305055">
        <w:rPr>
          <w:lang w:val="en-US"/>
        </w:rPr>
        <w:t xml:space="preserve">and then run the </w:t>
      </w:r>
      <w:r>
        <w:rPr>
          <w:lang w:val="en-US"/>
        </w:rPr>
        <w:t>VL53L1X the GPIO4 must be programmed as output and set active</w:t>
      </w:r>
    </w:p>
    <w:p w:rsidR="00CC4AD6" w:rsidRPr="00CC4AD6" w:rsidRDefault="00CC4AD6" w:rsidP="00CC4AD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proofErr w:type="spellStart"/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sudo</w:t>
      </w:r>
      <w:proofErr w:type="spellEnd"/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</w:t>
      </w:r>
      <w:proofErr w:type="spellStart"/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su</w:t>
      </w:r>
      <w:proofErr w:type="spellEnd"/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</w:t>
      </w:r>
    </w:p>
    <w:p w:rsidR="00CC4AD6" w:rsidRPr="00CC4AD6" w:rsidRDefault="00CC4AD6" w:rsidP="00CC4AD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cd /sys/class/</w:t>
      </w:r>
      <w:proofErr w:type="spellStart"/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gpio</w:t>
      </w:r>
      <w:proofErr w:type="spellEnd"/>
    </w:p>
    <w:p w:rsidR="00CC4AD6" w:rsidRPr="00CC4AD6" w:rsidRDefault="00CC4AD6" w:rsidP="00CC4AD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echo 4 &gt; export </w:t>
      </w:r>
    </w:p>
    <w:p w:rsidR="00CC4AD6" w:rsidRPr="00CC4AD6" w:rsidRDefault="00CC4AD6" w:rsidP="00CC4AD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cd gpio4</w:t>
      </w:r>
    </w:p>
    <w:p w:rsidR="00CC4AD6" w:rsidRPr="00CC4AD6" w:rsidRDefault="00CC4AD6" w:rsidP="00CC4AD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echo "out" &gt; direction </w:t>
      </w:r>
    </w:p>
    <w:p w:rsidR="00CC4AD6" w:rsidRPr="00CC4AD6" w:rsidRDefault="00CC4AD6" w:rsidP="00CC4AD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echo "1" &gt; value</w:t>
      </w:r>
    </w:p>
    <w:p w:rsidR="00CC4AD6" w:rsidRDefault="00CC4AD6" w:rsidP="00CC4AD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i2cdetect -r -y 1</w:t>
      </w:r>
    </w:p>
    <w:p w:rsidR="00CC4AD6" w:rsidRDefault="00CC4AD6">
      <w:pPr>
        <w:rPr>
          <w:lang w:val="en-US"/>
        </w:rPr>
      </w:pPr>
    </w:p>
    <w:p w:rsidR="002E49C9" w:rsidRDefault="00CC4AD6">
      <w:pPr>
        <w:rPr>
          <w:lang w:val="en-US"/>
        </w:rPr>
      </w:pPr>
      <w:r>
        <w:rPr>
          <w:lang w:val="en-US"/>
        </w:rPr>
        <w:t>expected output of i2cdetect command</w:t>
      </w:r>
    </w:p>
    <w:p w:rsidR="00B4767D" w:rsidRDefault="00B4767D">
      <w:pPr>
        <w:rPr>
          <w:lang w:val="en-US"/>
        </w:rPr>
      </w:pPr>
    </w:p>
    <w:p w:rsidR="00CC4AD6" w:rsidRPr="00CC4AD6" w:rsidRDefault="00CC4AD6" w:rsidP="00CC4AD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    </w:t>
      </w:r>
      <w:proofErr w:type="gramStart"/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0  1</w:t>
      </w:r>
      <w:proofErr w:type="gramEnd"/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 2  3  4  5  6  7  8  9  a  b  c  d  e  f</w:t>
      </w:r>
    </w:p>
    <w:p w:rsidR="00CC4AD6" w:rsidRPr="00CC4AD6" w:rsidRDefault="00CC4AD6" w:rsidP="00CC4AD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00:          -- -- -- -- -- -- -- -- -- -- -- -- -- </w:t>
      </w:r>
    </w:p>
    <w:p w:rsidR="00CC4AD6" w:rsidRPr="00CC4AD6" w:rsidRDefault="00CC4AD6" w:rsidP="00CC4AD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10: -- -- -- -- -- -- -- -- -- -- -- -- -- -- -- -- </w:t>
      </w:r>
    </w:p>
    <w:p w:rsidR="00CC4AD6" w:rsidRPr="00CC4AD6" w:rsidRDefault="00CC4AD6" w:rsidP="00CC4AD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20: -- -- -- -- -- -- -- -- -- 29 -- -- -- -- -- -- </w:t>
      </w:r>
    </w:p>
    <w:p w:rsidR="00CC4AD6" w:rsidRPr="00CC4AD6" w:rsidRDefault="00CC4AD6" w:rsidP="00CC4AD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30: -- -- -- -- -- -- -- -- -- -- -- -- -- -- -- -- </w:t>
      </w:r>
    </w:p>
    <w:p w:rsidR="00CC4AD6" w:rsidRPr="00CC4AD6" w:rsidRDefault="00CC4AD6" w:rsidP="00CC4AD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40: -- -- -- -- -- -- -- -- -- -- -- -- -- -- -- -- </w:t>
      </w:r>
    </w:p>
    <w:p w:rsidR="00CC4AD6" w:rsidRPr="00CC4AD6" w:rsidRDefault="00CC4AD6" w:rsidP="00CC4AD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50: -- -- -- -- -- -- -- -- -- -- -- -- -- -- -- -- </w:t>
      </w:r>
    </w:p>
    <w:p w:rsidR="00CC4AD6" w:rsidRPr="00CC4AD6" w:rsidRDefault="00CC4AD6" w:rsidP="00CC4AD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60: -- -- -- -- -- -- -- -- -- -- -- -- -- -- -- -- </w:t>
      </w:r>
    </w:p>
    <w:p w:rsidR="00CC4AD6" w:rsidRPr="00CC4AD6" w:rsidRDefault="00CC4AD6" w:rsidP="00CC4AD6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CC4AD6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70: -- -- -- -- -- -- -- --                         </w:t>
      </w:r>
    </w:p>
    <w:p w:rsidR="008B24E1" w:rsidRPr="008B24E1" w:rsidRDefault="00CC4AD6">
      <w:pPr>
        <w:rPr>
          <w:lang w:val="en-US"/>
        </w:rPr>
      </w:pPr>
      <w:r>
        <w:rPr>
          <w:lang w:val="en-US"/>
        </w:rPr>
        <w:t xml:space="preserve">Notice that the 29 is there </w:t>
      </w:r>
      <w:r w:rsidR="0025697C">
        <w:rPr>
          <w:lang w:val="en-US"/>
        </w:rPr>
        <w:t>(0x29 is the default I²C address of the VL53L1X device)</w:t>
      </w:r>
      <w:r w:rsidR="00C501F4">
        <w:rPr>
          <w:lang w:val="en-US"/>
        </w:rPr>
        <w:br w:type="page"/>
      </w:r>
    </w:p>
    <w:p w:rsidR="00A71CB8" w:rsidRDefault="00A71CB8" w:rsidP="00A71CB8">
      <w:pPr>
        <w:pStyle w:val="Heading1"/>
        <w:rPr>
          <w:lang w:val="en-US"/>
        </w:rPr>
      </w:pPr>
      <w:r w:rsidRPr="00A71CB8">
        <w:rPr>
          <w:lang w:val="en-US"/>
        </w:rPr>
        <w:lastRenderedPageBreak/>
        <w:t xml:space="preserve">User </w:t>
      </w:r>
      <w:r>
        <w:rPr>
          <w:lang w:val="en-US"/>
        </w:rPr>
        <w:t>space</w:t>
      </w:r>
      <w:r w:rsidR="00F614AA">
        <w:rPr>
          <w:lang w:val="en-US"/>
        </w:rPr>
        <w:t xml:space="preserve"> library a</w:t>
      </w:r>
      <w:bookmarkStart w:id="0" w:name="_GoBack"/>
      <w:bookmarkEnd w:id="0"/>
      <w:r w:rsidR="00F614AA">
        <w:rPr>
          <w:lang w:val="en-US"/>
        </w:rPr>
        <w:t>nd example</w:t>
      </w:r>
    </w:p>
    <w:p w:rsidR="00F614AA" w:rsidRPr="00F614AA" w:rsidRDefault="00F614AA" w:rsidP="00F614AA">
      <w:pPr>
        <w:rPr>
          <w:lang w:val="en-US"/>
        </w:rPr>
      </w:pPr>
    </w:p>
    <w:p w:rsidR="00A71CB8" w:rsidRDefault="00A71CB8" w:rsidP="00A71CB8">
      <w:pPr>
        <w:rPr>
          <w:lang w:val="en-US"/>
        </w:rPr>
      </w:pPr>
      <w:r>
        <w:rPr>
          <w:lang w:val="en-US"/>
        </w:rPr>
        <w:t xml:space="preserve">The user space library </w:t>
      </w:r>
      <w:r w:rsidR="00F614AA">
        <w:rPr>
          <w:lang w:val="en-US"/>
        </w:rPr>
        <w:t xml:space="preserve">found in </w:t>
      </w:r>
      <w:proofErr w:type="spellStart"/>
      <w:r w:rsidR="00F614AA" w:rsidRPr="00F614AA">
        <w:rPr>
          <w:lang w:val="en-US"/>
        </w:rPr>
        <w:t>Linux_build</w:t>
      </w:r>
      <w:proofErr w:type="spellEnd"/>
      <w:r w:rsidR="00F614AA" w:rsidRPr="00F614AA">
        <w:rPr>
          <w:lang w:val="en-US"/>
        </w:rPr>
        <w:t>\</w:t>
      </w:r>
      <w:proofErr w:type="spellStart"/>
      <w:r w:rsidR="00F614AA" w:rsidRPr="00F614AA">
        <w:rPr>
          <w:lang w:val="en-US"/>
        </w:rPr>
        <w:t>user_lib</w:t>
      </w:r>
      <w:proofErr w:type="spellEnd"/>
      <w:r w:rsidR="00F614AA">
        <w:rPr>
          <w:lang w:val="en-US"/>
        </w:rPr>
        <w:t xml:space="preserve"> directory </w:t>
      </w:r>
      <w:r>
        <w:rPr>
          <w:lang w:val="en-US"/>
        </w:rPr>
        <w:t>is based on VL53L1X ULD bare driver</w:t>
      </w:r>
      <w:r w:rsidR="00F614AA">
        <w:rPr>
          <w:lang w:val="en-US"/>
        </w:rPr>
        <w:t xml:space="preserve"> and</w:t>
      </w:r>
      <w:r>
        <w:rPr>
          <w:lang w:val="en-US"/>
        </w:rPr>
        <w:t xml:space="preserve"> supports two operating modes</w:t>
      </w:r>
    </w:p>
    <w:p w:rsidR="00F614AA" w:rsidRDefault="00A71CB8" w:rsidP="00A71C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</w:t>
      </w:r>
      <w:r w:rsidR="00F614AA">
        <w:rPr>
          <w:lang w:val="en-US"/>
        </w:rPr>
        <w:t>polling mode</w:t>
      </w:r>
    </w:p>
    <w:p w:rsidR="00A71CB8" w:rsidRDefault="00A71CB8" w:rsidP="00F614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application uses the </w:t>
      </w:r>
      <w:r w:rsidRPr="00A71CB8">
        <w:rPr>
          <w:rFonts w:ascii="Consolas" w:hAnsi="Consolas"/>
          <w:lang w:val="en-US"/>
        </w:rPr>
        <w:t>VL53L1X_</w:t>
      </w:r>
      <w:proofErr w:type="gramStart"/>
      <w:r w:rsidRPr="00A71CB8">
        <w:rPr>
          <w:rFonts w:ascii="Consolas" w:hAnsi="Consolas"/>
          <w:lang w:val="en-US"/>
        </w:rPr>
        <w:t>CheckForDataReady(</w:t>
      </w:r>
      <w:proofErr w:type="gramEnd"/>
      <w:r w:rsidRPr="00A71CB8">
        <w:rPr>
          <w:rFonts w:ascii="Consolas" w:hAnsi="Consolas"/>
          <w:lang w:val="en-US"/>
        </w:rPr>
        <w:t>)</w:t>
      </w:r>
      <w:r>
        <w:rPr>
          <w:lang w:val="en-US"/>
        </w:rPr>
        <w:t xml:space="preserve"> function to poll while waiting for a ranging completion</w:t>
      </w:r>
    </w:p>
    <w:p w:rsidR="00F614AA" w:rsidRPr="00F614AA" w:rsidRDefault="00F614AA" w:rsidP="00F614AA">
      <w:pPr>
        <w:rPr>
          <w:lang w:val="en-US"/>
        </w:rPr>
      </w:pPr>
    </w:p>
    <w:p w:rsidR="00F614AA" w:rsidRDefault="00A71CB8" w:rsidP="00A71C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inte</w:t>
      </w:r>
      <w:r w:rsidR="00F614AA">
        <w:rPr>
          <w:lang w:val="en-US"/>
        </w:rPr>
        <w:t>rrupt mode</w:t>
      </w:r>
    </w:p>
    <w:p w:rsidR="00A71CB8" w:rsidRDefault="00A71CB8" w:rsidP="00F614AA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application </w:t>
      </w:r>
      <w:r w:rsidR="00F614AA">
        <w:rPr>
          <w:lang w:val="en-US"/>
        </w:rPr>
        <w:t>blocks on a device’s virtual file entry reading managed by a kernel module. The application is unblocked and continues its execution as soon as the kernel module received the end of ranging interrupt from the VL53L1X</w:t>
      </w:r>
    </w:p>
    <w:p w:rsidR="00F614AA" w:rsidRDefault="00F614AA" w:rsidP="00F614AA">
      <w:pPr>
        <w:pStyle w:val="ListParagraph"/>
        <w:rPr>
          <w:lang w:val="en-US"/>
        </w:rPr>
      </w:pPr>
      <w:r>
        <w:rPr>
          <w:lang w:val="en-US"/>
        </w:rPr>
        <w:t xml:space="preserve">An example of IOCTL + kernel module mechanism is coded in </w:t>
      </w:r>
      <w:r w:rsidRPr="00F614AA">
        <w:rPr>
          <w:rFonts w:ascii="Consolas" w:hAnsi="Consolas"/>
          <w:lang w:val="en-US"/>
        </w:rPr>
        <w:t>VL53L1X_UltraLite_WaitForInterrupt()</w:t>
      </w:r>
      <w:r>
        <w:rPr>
          <w:lang w:val="en-US"/>
        </w:rPr>
        <w:t xml:space="preserve"> function in </w:t>
      </w:r>
      <w:r w:rsidRPr="00F614AA">
        <w:rPr>
          <w:lang w:val="en-US"/>
        </w:rPr>
        <w:t>vl53l1_linux_platform.c</w:t>
      </w:r>
      <w:r>
        <w:rPr>
          <w:lang w:val="en-US"/>
        </w:rPr>
        <w:t xml:space="preserve"> file.</w:t>
      </w:r>
      <w:r>
        <w:rPr>
          <w:lang w:val="en-US"/>
        </w:rPr>
        <w:br/>
      </w:r>
    </w:p>
    <w:p w:rsidR="00F614AA" w:rsidRDefault="00F614AA" w:rsidP="00F614AA">
      <w:pPr>
        <w:rPr>
          <w:lang w:val="en-US"/>
        </w:rPr>
      </w:pPr>
      <w:r>
        <w:rPr>
          <w:lang w:val="en-US"/>
        </w:rPr>
        <w:t>Directions to compile the library and the example test application.</w:t>
      </w:r>
    </w:p>
    <w:p w:rsidR="00D57C89" w:rsidRDefault="00D57C89" w:rsidP="00F614A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 shall be modified in order to match your own toolset.</w:t>
      </w:r>
    </w:p>
    <w:p w:rsidR="00F614AA" w:rsidRDefault="00D57C89" w:rsidP="00F614A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 can be used as it is for a native compilation on </w:t>
      </w:r>
      <w:proofErr w:type="spellStart"/>
      <w:r>
        <w:rPr>
          <w:lang w:val="en-US"/>
        </w:rPr>
        <w:t>Rapsberry</w:t>
      </w:r>
      <w:proofErr w:type="spellEnd"/>
      <w:r>
        <w:rPr>
          <w:lang w:val="en-US"/>
        </w:rPr>
        <w:t xml:space="preserve"> using </w:t>
      </w:r>
      <w:proofErr w:type="spellStart"/>
      <w:r>
        <w:rPr>
          <w:lang w:val="en-US"/>
        </w:rPr>
        <w:t>gcc</w:t>
      </w:r>
      <w:proofErr w:type="spellEnd"/>
      <w:r>
        <w:rPr>
          <w:lang w:val="en-US"/>
        </w:rPr>
        <w:t xml:space="preserve"> toolset.</w:t>
      </w:r>
    </w:p>
    <w:p w:rsidR="00D57C89" w:rsidRDefault="00D57C89" w:rsidP="00F614AA">
      <w:pPr>
        <w:rPr>
          <w:lang w:val="en-US"/>
        </w:rPr>
      </w:pPr>
    </w:p>
    <w:p w:rsidR="00D57C89" w:rsidRDefault="001A4933" w:rsidP="00F614AA">
      <w:pPr>
        <w:rPr>
          <w:lang w:val="en-US"/>
        </w:rPr>
      </w:pPr>
      <w:r w:rsidRPr="001A4933">
        <w:rPr>
          <w:b/>
          <w:lang w:val="en-US"/>
        </w:rPr>
        <w:t xml:space="preserve">Polling mode </w:t>
      </w:r>
      <w:r w:rsidR="00D57C89" w:rsidRPr="001A4933">
        <w:rPr>
          <w:b/>
          <w:lang w:val="en-US"/>
        </w:rPr>
        <w:t xml:space="preserve">test application </w:t>
      </w:r>
      <w:r w:rsidRPr="001A4933">
        <w:rPr>
          <w:b/>
          <w:lang w:val="en-US"/>
        </w:rPr>
        <w:t>compilation</w:t>
      </w:r>
      <w:r w:rsidR="00D57C89">
        <w:rPr>
          <w:lang w:val="en-US"/>
        </w:rPr>
        <w:t xml:space="preserve"> (no need for kernel module in such case)</w:t>
      </w:r>
    </w:p>
    <w:p w:rsidR="00581D75" w:rsidRDefault="00C538F3" w:rsidP="00581D7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lang w:val="en-US"/>
        </w:rPr>
      </w:pP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make </w:t>
      </w:r>
      <w:r w:rsidR="001F29D9" w:rsidRPr="001F29D9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POLLING=1</w:t>
      </w:r>
      <w:r w:rsidR="00581D75" w:rsidRPr="00581D75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</w:t>
      </w:r>
    </w:p>
    <w:p w:rsidR="00D57C89" w:rsidRDefault="00D57C89" w:rsidP="00D57C89">
      <w:pPr>
        <w:rPr>
          <w:lang w:val="en-US"/>
        </w:rPr>
      </w:pPr>
      <w:r>
        <w:rPr>
          <w:lang w:val="en-US"/>
        </w:rPr>
        <w:t>To run the test after the compilation just type</w:t>
      </w:r>
    </w:p>
    <w:p w:rsidR="00581D75" w:rsidRPr="002A1C8C" w:rsidRDefault="00581D75" w:rsidP="00581D7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</w:pPr>
      <w:proofErr w:type="gramStart"/>
      <w:r w:rsidRPr="002A1C8C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./</w:t>
      </w:r>
      <w:proofErr w:type="spellStart"/>
      <w:proofErr w:type="gramEnd"/>
      <w:r w:rsidRPr="002A1C8C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</w:rPr>
        <w:t>ultra_lite</w:t>
      </w:r>
      <w:proofErr w:type="spellEnd"/>
    </w:p>
    <w:p w:rsidR="00581D75" w:rsidRPr="002A1C8C" w:rsidRDefault="00581D75" w:rsidP="00D57C89"/>
    <w:p w:rsidR="00D57C89" w:rsidRPr="002A1C8C" w:rsidRDefault="00D57C89" w:rsidP="00D57C89">
      <w:pPr>
        <w:ind w:firstLine="708"/>
        <w:rPr>
          <w:rFonts w:ascii="Consolas" w:hAnsi="Consolas"/>
        </w:rPr>
      </w:pPr>
    </w:p>
    <w:p w:rsidR="00D57C89" w:rsidRPr="002A1C8C" w:rsidRDefault="001A4933" w:rsidP="00D57C89">
      <w:pPr>
        <w:rPr>
          <w:b/>
        </w:rPr>
      </w:pPr>
      <w:proofErr w:type="spellStart"/>
      <w:r w:rsidRPr="002A1C8C">
        <w:rPr>
          <w:b/>
        </w:rPr>
        <w:t>I</w:t>
      </w:r>
      <w:r w:rsidR="00D57C89" w:rsidRPr="002A1C8C">
        <w:rPr>
          <w:b/>
        </w:rPr>
        <w:t>nterrupt</w:t>
      </w:r>
      <w:proofErr w:type="spellEnd"/>
      <w:r w:rsidR="00D57C89" w:rsidRPr="002A1C8C">
        <w:rPr>
          <w:b/>
        </w:rPr>
        <w:t xml:space="preserve"> </w:t>
      </w:r>
      <w:proofErr w:type="spellStart"/>
      <w:r w:rsidR="00D57C89" w:rsidRPr="002A1C8C">
        <w:rPr>
          <w:b/>
        </w:rPr>
        <w:t>driven</w:t>
      </w:r>
      <w:proofErr w:type="spellEnd"/>
      <w:r w:rsidR="00D57C89" w:rsidRPr="002A1C8C">
        <w:rPr>
          <w:b/>
        </w:rPr>
        <w:t xml:space="preserve"> mode </w:t>
      </w:r>
      <w:r w:rsidRPr="002A1C8C">
        <w:rPr>
          <w:b/>
        </w:rPr>
        <w:t>test application compilation</w:t>
      </w:r>
    </w:p>
    <w:p w:rsidR="00512222" w:rsidRDefault="00512222" w:rsidP="00512222">
      <w:pPr>
        <w:rPr>
          <w:lang w:val="en-US"/>
        </w:rPr>
      </w:pPr>
      <w:r>
        <w:rPr>
          <w:lang w:val="en-US"/>
        </w:rPr>
        <w:t>In this case the kernel module compilation and insertion is required as described hereafter</w:t>
      </w:r>
    </w:p>
    <w:p w:rsidR="00581D75" w:rsidRDefault="00581D75" w:rsidP="00581D7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lang w:val="en-US"/>
        </w:rPr>
      </w:pPr>
      <w:r w:rsidRPr="00581D75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make</w:t>
      </w:r>
    </w:p>
    <w:p w:rsidR="00D57C89" w:rsidRPr="00D57C89" w:rsidRDefault="00D57C89" w:rsidP="00F614AA">
      <w:pPr>
        <w:rPr>
          <w:rFonts w:ascii="Consolas" w:hAnsi="Consolas"/>
          <w:lang w:val="en-US"/>
        </w:rPr>
      </w:pPr>
    </w:p>
    <w:p w:rsidR="00581D75" w:rsidRDefault="00581D75">
      <w:pPr>
        <w:rPr>
          <w:rFonts w:asciiTheme="majorHAnsi" w:eastAsiaTheme="majorEastAsia" w:hAnsiTheme="majorHAnsi" w:cstheme="majorBidi"/>
          <w:color w:val="1F82B0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A71CB8" w:rsidRDefault="00A71CB8" w:rsidP="00A71CB8">
      <w:pPr>
        <w:pStyle w:val="Heading1"/>
        <w:rPr>
          <w:lang w:val="en-US"/>
        </w:rPr>
      </w:pPr>
      <w:r>
        <w:rPr>
          <w:lang w:val="en-US"/>
        </w:rPr>
        <w:lastRenderedPageBreak/>
        <w:t>Kernel module for VL53L1X end of ranging interrupt support</w:t>
      </w:r>
    </w:p>
    <w:p w:rsidR="00F614AA" w:rsidRDefault="00F614AA" w:rsidP="00F614AA">
      <w:pPr>
        <w:rPr>
          <w:lang w:val="en-US"/>
        </w:rPr>
      </w:pPr>
    </w:p>
    <w:p w:rsidR="00F614AA" w:rsidRDefault="00F614AA" w:rsidP="00F614AA">
      <w:pPr>
        <w:rPr>
          <w:lang w:val="en-US"/>
        </w:rPr>
      </w:pPr>
      <w:r w:rsidRPr="00F614AA">
        <w:rPr>
          <w:lang w:val="en-US"/>
        </w:rPr>
        <w:t xml:space="preserve">The </w:t>
      </w:r>
      <w:proofErr w:type="spellStart"/>
      <w:r w:rsidRPr="00F614AA">
        <w:rPr>
          <w:lang w:val="en-US"/>
        </w:rPr>
        <w:t>st_tof_module.c</w:t>
      </w:r>
      <w:proofErr w:type="spellEnd"/>
      <w:r w:rsidRPr="00F614AA">
        <w:rPr>
          <w:lang w:val="en-US"/>
        </w:rPr>
        <w:t xml:space="preserve"> file </w:t>
      </w:r>
      <w:r>
        <w:rPr>
          <w:lang w:val="en-US"/>
        </w:rPr>
        <w:t xml:space="preserve">found </w:t>
      </w:r>
      <w:proofErr w:type="gramStart"/>
      <w:r>
        <w:rPr>
          <w:lang w:val="en-US"/>
        </w:rPr>
        <w:t xml:space="preserve">in  </w:t>
      </w:r>
      <w:proofErr w:type="spellStart"/>
      <w:r w:rsidRPr="00F614AA">
        <w:rPr>
          <w:lang w:val="en-US"/>
        </w:rPr>
        <w:t>Linux</w:t>
      </w:r>
      <w:proofErr w:type="gramEnd"/>
      <w:r w:rsidRPr="00F614AA">
        <w:rPr>
          <w:lang w:val="en-US"/>
        </w:rPr>
        <w:t>_build</w:t>
      </w:r>
      <w:proofErr w:type="spellEnd"/>
      <w:r w:rsidRPr="00F614AA">
        <w:rPr>
          <w:lang w:val="en-US"/>
        </w:rPr>
        <w:t>\</w:t>
      </w:r>
      <w:proofErr w:type="spellStart"/>
      <w:r w:rsidRPr="00F614AA">
        <w:rPr>
          <w:lang w:val="en-US"/>
        </w:rPr>
        <w:t>kernel_module</w:t>
      </w:r>
      <w:proofErr w:type="spellEnd"/>
      <w:r>
        <w:rPr>
          <w:lang w:val="en-US"/>
        </w:rPr>
        <w:t xml:space="preserve"> directory </w:t>
      </w:r>
      <w:r w:rsidRPr="00F614AA">
        <w:rPr>
          <w:lang w:val="en-US"/>
        </w:rPr>
        <w:t>suggests a possible kernel module implementation to handle the interrupt accordingly to the expectation of VL53L1X_UltraLite_WaitForInterrupt() function.</w:t>
      </w:r>
    </w:p>
    <w:p w:rsidR="00D57C89" w:rsidRDefault="00D57C89" w:rsidP="00F614AA">
      <w:pPr>
        <w:rPr>
          <w:lang w:val="en-US"/>
        </w:rPr>
      </w:pPr>
    </w:p>
    <w:p w:rsidR="00D57C89" w:rsidRDefault="00D57C89" w:rsidP="00F614AA">
      <w:pPr>
        <w:rPr>
          <w:lang w:val="en-US"/>
        </w:rPr>
      </w:pPr>
      <w:r>
        <w:rPr>
          <w:lang w:val="en-US"/>
        </w:rPr>
        <w:t xml:space="preserve">Directions to compile the </w:t>
      </w:r>
      <w:proofErr w:type="spellStart"/>
      <w:r w:rsidRPr="00F614AA">
        <w:rPr>
          <w:lang w:val="en-US"/>
        </w:rPr>
        <w:t>st_tof_module</w:t>
      </w:r>
      <w:proofErr w:type="spellEnd"/>
      <w:r>
        <w:rPr>
          <w:lang w:val="en-US"/>
        </w:rPr>
        <w:t xml:space="preserve"> kernel module</w:t>
      </w:r>
    </w:p>
    <w:p w:rsidR="00D57C89" w:rsidRDefault="00D57C89" w:rsidP="00F614A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Makefile</w:t>
      </w:r>
      <w:proofErr w:type="spellEnd"/>
      <w:r>
        <w:rPr>
          <w:lang w:val="en-US"/>
        </w:rPr>
        <w:t xml:space="preserve"> is designed to build the kernel module in native mode on raspberry</w:t>
      </w:r>
    </w:p>
    <w:p w:rsidR="00D57C89" w:rsidRDefault="00D57C89" w:rsidP="00F614AA">
      <w:pPr>
        <w:rPr>
          <w:lang w:val="en-US"/>
        </w:rPr>
      </w:pPr>
      <w:r>
        <w:rPr>
          <w:lang w:val="en-US"/>
        </w:rPr>
        <w:t>It relies on KDIR environment variable to find the kernel header files (generally located in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linux</w:t>
      </w:r>
      <w:proofErr w:type="spellEnd"/>
      <w:r>
        <w:rPr>
          <w:lang w:val="en-US"/>
        </w:rPr>
        <w:t>-headers-xxx</w:t>
      </w:r>
    </w:p>
    <w:p w:rsidR="00B270F9" w:rsidRDefault="00B270F9" w:rsidP="00F614AA">
      <w:pPr>
        <w:rPr>
          <w:lang w:val="en-US"/>
        </w:rPr>
      </w:pPr>
      <w:r>
        <w:rPr>
          <w:lang w:val="en-US"/>
        </w:rPr>
        <w:t>The command ‘</w:t>
      </w:r>
      <w:proofErr w:type="spellStart"/>
      <w:r>
        <w:rPr>
          <w:lang w:val="en-US"/>
        </w:rPr>
        <w:t>uname</w:t>
      </w:r>
      <w:proofErr w:type="spellEnd"/>
      <w:r>
        <w:rPr>
          <w:lang w:val="en-US"/>
        </w:rPr>
        <w:t xml:space="preserve"> –a’ displays your kernel version</w:t>
      </w:r>
    </w:p>
    <w:p w:rsidR="00581D75" w:rsidRDefault="00581D75" w:rsidP="00581D75">
      <w:pPr>
        <w:rPr>
          <w:lang w:val="en-US"/>
        </w:rPr>
      </w:pPr>
      <w:r>
        <w:rPr>
          <w:lang w:val="en-US"/>
        </w:rPr>
        <w:t xml:space="preserve">If </w:t>
      </w:r>
      <w:r w:rsidR="00B270F9">
        <w:rPr>
          <w:lang w:val="en-US"/>
        </w:rPr>
        <w:t>those kernel’s header files are</w:t>
      </w:r>
      <w:r>
        <w:rPr>
          <w:lang w:val="en-US"/>
        </w:rPr>
        <w:t xml:space="preserve"> not installed the following command shall do it for you</w:t>
      </w:r>
    </w:p>
    <w:p w:rsidR="00581D75" w:rsidRPr="00581D75" w:rsidRDefault="00581D75" w:rsidP="00581D7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lang w:val="en-US"/>
        </w:rPr>
      </w:pPr>
      <w:proofErr w:type="spellStart"/>
      <w:r w:rsidRPr="00581D75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sudo</w:t>
      </w:r>
      <w:proofErr w:type="spellEnd"/>
      <w:r w:rsidRPr="00581D75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apt-get install </w:t>
      </w:r>
      <w:proofErr w:type="spellStart"/>
      <w:r w:rsidRPr="00581D75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raspberrypi</w:t>
      </w:r>
      <w:proofErr w:type="spellEnd"/>
      <w:r w:rsidRPr="00581D75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-kernel-headers</w:t>
      </w:r>
    </w:p>
    <w:p w:rsidR="00581D75" w:rsidRDefault="00581D75" w:rsidP="00581D75">
      <w:pPr>
        <w:rPr>
          <w:lang w:val="en-US"/>
        </w:rPr>
      </w:pPr>
    </w:p>
    <w:p w:rsidR="00581D75" w:rsidRDefault="00581D75" w:rsidP="00581D75">
      <w:pPr>
        <w:rPr>
          <w:lang w:val="en-US"/>
        </w:rPr>
      </w:pPr>
      <w:r>
        <w:rPr>
          <w:lang w:val="en-US"/>
        </w:rPr>
        <w:t xml:space="preserve">Compilation of </w:t>
      </w:r>
      <w:proofErr w:type="spellStart"/>
      <w:r>
        <w:rPr>
          <w:lang w:val="en-US"/>
        </w:rPr>
        <w:t>st_tof_module</w:t>
      </w:r>
      <w:proofErr w:type="spellEnd"/>
      <w:r w:rsidR="00B270F9">
        <w:rPr>
          <w:lang w:val="en-US"/>
        </w:rPr>
        <w:t xml:space="preserve"> (example for a kernel version </w:t>
      </w:r>
      <w:r w:rsidR="00B270F9" w:rsidRPr="00B270F9">
        <w:rPr>
          <w:lang w:val="en-US"/>
        </w:rPr>
        <w:t>4.9.35-v7</w:t>
      </w:r>
      <w:r w:rsidR="00B270F9">
        <w:rPr>
          <w:lang w:val="en-US"/>
        </w:rPr>
        <w:t>)</w:t>
      </w:r>
    </w:p>
    <w:p w:rsidR="00581D75" w:rsidRPr="00581D75" w:rsidRDefault="00581D75" w:rsidP="00581D7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581D75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// adapt </w:t>
      </w:r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the KDIR content </w:t>
      </w:r>
      <w:r w:rsidRPr="00581D75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to fit</w:t>
      </w:r>
      <w:r w:rsidR="00B270F9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YOUR</w:t>
      </w:r>
      <w:r w:rsidRPr="00581D75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kernel version displayed by </w:t>
      </w:r>
      <w:proofErr w:type="spellStart"/>
      <w:r w:rsidRPr="00581D75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uname</w:t>
      </w:r>
      <w:proofErr w:type="spellEnd"/>
      <w:r w:rsidRPr="00581D75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 –a</w:t>
      </w:r>
    </w:p>
    <w:p w:rsidR="00581D75" w:rsidRDefault="00581D75" w:rsidP="00581D7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</w:pPr>
      <w:r w:rsidRPr="00581D75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export KDIR=/</w:t>
      </w:r>
      <w:proofErr w:type="spellStart"/>
      <w:r w:rsidRPr="00581D75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usr</w:t>
      </w:r>
      <w:proofErr w:type="spellEnd"/>
      <w:r w:rsidRPr="00581D75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/</w:t>
      </w:r>
      <w:proofErr w:type="spellStart"/>
      <w:r w:rsidRPr="00581D75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src</w:t>
      </w:r>
      <w:proofErr w:type="spellEnd"/>
      <w:r w:rsidRPr="00581D75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 xml:space="preserve">/linux-headers-4.9.35-v7+ </w:t>
      </w:r>
    </w:p>
    <w:p w:rsidR="00581D75" w:rsidRPr="00581D75" w:rsidRDefault="00581D75" w:rsidP="00581D7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lang w:val="en-US"/>
        </w:rPr>
      </w:pPr>
      <w:r w:rsidRPr="00581D75"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make</w:t>
      </w:r>
      <w:r>
        <w:rPr>
          <w:lang w:val="en-US"/>
        </w:rPr>
        <w:tab/>
      </w:r>
    </w:p>
    <w:p w:rsidR="00581D75" w:rsidRDefault="00581D75" w:rsidP="00581D75">
      <w:pPr>
        <w:rPr>
          <w:lang w:val="en-US"/>
        </w:rPr>
      </w:pPr>
    </w:p>
    <w:p w:rsidR="00581D75" w:rsidRDefault="00581D75" w:rsidP="00581D75">
      <w:pPr>
        <w:rPr>
          <w:lang w:val="en-US"/>
        </w:rPr>
      </w:pPr>
      <w:r>
        <w:rPr>
          <w:lang w:val="en-US"/>
        </w:rPr>
        <w:t>Insert the module</w:t>
      </w:r>
    </w:p>
    <w:p w:rsidR="00581D75" w:rsidRPr="00581D75" w:rsidRDefault="00581D75" w:rsidP="00581D75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lang w:val="en-US"/>
        </w:rPr>
      </w:pPr>
      <w:proofErr w:type="spellStart"/>
      <w:r w:rsidRPr="00581D75">
        <w:rPr>
          <w:rFonts w:ascii="Courier" w:eastAsia="Times New Roman" w:hAnsi="Courier" w:cs="Courier New"/>
          <w:color w:val="222222"/>
          <w:sz w:val="21"/>
          <w:szCs w:val="21"/>
          <w:lang w:val="en-US"/>
        </w:rPr>
        <w:t>sudo</w:t>
      </w:r>
      <w:proofErr w:type="spellEnd"/>
      <w:r w:rsidRPr="00581D75">
        <w:rPr>
          <w:rFonts w:ascii="Courier" w:eastAsia="Times New Roman" w:hAnsi="Courier" w:cs="Courier New"/>
          <w:color w:val="222222"/>
          <w:sz w:val="21"/>
          <w:szCs w:val="21"/>
          <w:lang w:val="en-US"/>
        </w:rPr>
        <w:t xml:space="preserve"> </w:t>
      </w:r>
      <w:proofErr w:type="spellStart"/>
      <w:r w:rsidRPr="00581D75">
        <w:rPr>
          <w:rFonts w:ascii="Courier" w:eastAsia="Times New Roman" w:hAnsi="Courier" w:cs="Courier New"/>
          <w:color w:val="222222"/>
          <w:sz w:val="21"/>
          <w:szCs w:val="21"/>
          <w:lang w:val="en-US"/>
        </w:rPr>
        <w:t>insmod</w:t>
      </w:r>
      <w:proofErr w:type="spellEnd"/>
      <w:r w:rsidRPr="00581D75">
        <w:rPr>
          <w:rFonts w:ascii="Courier" w:eastAsia="Times New Roman" w:hAnsi="Courier" w:cs="Courier New"/>
          <w:color w:val="222222"/>
          <w:sz w:val="21"/>
          <w:szCs w:val="21"/>
          <w:lang w:val="en-US"/>
        </w:rPr>
        <w:t xml:space="preserve"> </w:t>
      </w:r>
      <w:proofErr w:type="spellStart"/>
      <w:r w:rsidRPr="00581D75">
        <w:rPr>
          <w:rFonts w:ascii="Courier" w:eastAsia="Times New Roman" w:hAnsi="Courier" w:cs="Courier New"/>
          <w:color w:val="222222"/>
          <w:sz w:val="21"/>
          <w:szCs w:val="21"/>
          <w:lang w:val="en-US"/>
        </w:rPr>
        <w:t>st_tof_</w:t>
      </w:r>
      <w:proofErr w:type="gramStart"/>
      <w:r w:rsidRPr="00581D75">
        <w:rPr>
          <w:rFonts w:ascii="Courier" w:eastAsia="Times New Roman" w:hAnsi="Courier" w:cs="Courier New"/>
          <w:color w:val="222222"/>
          <w:sz w:val="21"/>
          <w:szCs w:val="21"/>
          <w:lang w:val="en-US"/>
        </w:rPr>
        <w:t>module.ko</w:t>
      </w:r>
      <w:proofErr w:type="spellEnd"/>
      <w:proofErr w:type="gramEnd"/>
      <w:r w:rsidRPr="00581D75">
        <w:rPr>
          <w:rFonts w:ascii="Courier" w:eastAsia="Times New Roman" w:hAnsi="Courier" w:cs="Courier New"/>
          <w:color w:val="222222"/>
          <w:sz w:val="21"/>
          <w:szCs w:val="21"/>
          <w:lang w:val="en-US"/>
        </w:rPr>
        <w:t xml:space="preserve"> </w:t>
      </w:r>
      <w:proofErr w:type="spellStart"/>
      <w:r w:rsidRPr="00581D75">
        <w:rPr>
          <w:rFonts w:ascii="Courier" w:eastAsia="Times New Roman" w:hAnsi="Courier" w:cs="Courier New"/>
          <w:color w:val="222222"/>
          <w:sz w:val="21"/>
          <w:szCs w:val="21"/>
          <w:lang w:val="en-US"/>
        </w:rPr>
        <w:t>intr_gpio_nb</w:t>
      </w:r>
      <w:proofErr w:type="spellEnd"/>
      <w:r w:rsidRPr="00581D75">
        <w:rPr>
          <w:rFonts w:ascii="Courier" w:eastAsia="Times New Roman" w:hAnsi="Courier" w:cs="Courier New"/>
          <w:color w:val="222222"/>
          <w:sz w:val="21"/>
          <w:szCs w:val="21"/>
          <w:lang w:val="en-US"/>
        </w:rPr>
        <w:t>=17</w:t>
      </w:r>
    </w:p>
    <w:p w:rsidR="00581D75" w:rsidRDefault="00581D75" w:rsidP="00581D75">
      <w:pPr>
        <w:rPr>
          <w:lang w:val="en-US"/>
        </w:rPr>
      </w:pPr>
      <w:r>
        <w:rPr>
          <w:lang w:val="en-US"/>
        </w:rPr>
        <w:t xml:space="preserve">Note the </w:t>
      </w:r>
      <w:proofErr w:type="spellStart"/>
      <w:r>
        <w:rPr>
          <w:lang w:val="en-US"/>
        </w:rPr>
        <w:t>intr_gpio_nb</w:t>
      </w:r>
      <w:proofErr w:type="spellEnd"/>
      <w:r>
        <w:rPr>
          <w:lang w:val="en-US"/>
        </w:rPr>
        <w:t xml:space="preserve"> parameter is optional, it is 17 by default if it is not passed</w:t>
      </w:r>
    </w:p>
    <w:p w:rsidR="00581D75" w:rsidRDefault="00581D75" w:rsidP="00581D75">
      <w:pPr>
        <w:rPr>
          <w:lang w:val="en-US"/>
        </w:rPr>
      </w:pPr>
      <w:r>
        <w:rPr>
          <w:lang w:val="en-US"/>
        </w:rPr>
        <w:t xml:space="preserve">It can be </w:t>
      </w:r>
      <w:proofErr w:type="spellStart"/>
      <w:r>
        <w:rPr>
          <w:lang w:val="en-US"/>
        </w:rPr>
        <w:t>usefull</w:t>
      </w:r>
      <w:proofErr w:type="spellEnd"/>
      <w:r>
        <w:rPr>
          <w:lang w:val="en-US"/>
        </w:rPr>
        <w:t xml:space="preserve"> if you select a different pin on raspberry Pi connector to wire the VL53L1X INT signal</w:t>
      </w:r>
    </w:p>
    <w:p w:rsidR="00581D75" w:rsidRDefault="00581D75" w:rsidP="00581D75">
      <w:pPr>
        <w:rPr>
          <w:lang w:val="en-US"/>
        </w:rPr>
      </w:pPr>
    </w:p>
    <w:p w:rsidR="00581D75" w:rsidRDefault="00835A2F" w:rsidP="00581D75">
      <w:pPr>
        <w:rPr>
          <w:lang w:val="en-US"/>
        </w:rPr>
      </w:pPr>
      <w:r>
        <w:rPr>
          <w:lang w:val="en-US"/>
        </w:rPr>
        <w:t>Allow user space accesses to the /dev/</w:t>
      </w:r>
      <w:proofErr w:type="spellStart"/>
      <w:r>
        <w:rPr>
          <w:lang w:val="en-US"/>
        </w:rPr>
        <w:t>st_tof_dev</w:t>
      </w:r>
      <w:proofErr w:type="spellEnd"/>
      <w:r>
        <w:rPr>
          <w:lang w:val="en-US"/>
        </w:rPr>
        <w:t xml:space="preserve"> device created by this module insertion</w:t>
      </w:r>
    </w:p>
    <w:p w:rsidR="00835A2F" w:rsidRDefault="00835A2F" w:rsidP="00581D75">
      <w:pPr>
        <w:rPr>
          <w:lang w:val="en-US"/>
        </w:rPr>
      </w:pPr>
      <w:r>
        <w:rPr>
          <w:lang w:val="en-US"/>
        </w:rPr>
        <w:t xml:space="preserve">(if you don’t you’ll need for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to </w:t>
      </w:r>
      <w:proofErr w:type="gramStart"/>
      <w:r>
        <w:rPr>
          <w:lang w:val="en-US"/>
        </w:rPr>
        <w:t>launch .</w:t>
      </w:r>
      <w:proofErr w:type="gramEnd"/>
      <w:r>
        <w:rPr>
          <w:lang w:val="en-US"/>
        </w:rPr>
        <w:t>/</w:t>
      </w:r>
      <w:proofErr w:type="spellStart"/>
      <w:r>
        <w:rPr>
          <w:lang w:val="en-US"/>
        </w:rPr>
        <w:t>ultra_lite</w:t>
      </w:r>
      <w:proofErr w:type="spellEnd"/>
      <w:r>
        <w:rPr>
          <w:lang w:val="en-US"/>
        </w:rPr>
        <w:t xml:space="preserve"> application)</w:t>
      </w:r>
    </w:p>
    <w:p w:rsidR="00F35B7D" w:rsidRPr="00581D75" w:rsidRDefault="00F35B7D" w:rsidP="00F35B7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rFonts w:ascii="Courier" w:eastAsia="Times New Roman" w:hAnsi="Courier" w:cs="Courier New"/>
          <w:color w:val="222222"/>
          <w:sz w:val="21"/>
          <w:szCs w:val="21"/>
          <w:lang w:val="en-US"/>
        </w:rPr>
      </w:pPr>
      <w:proofErr w:type="spellStart"/>
      <w:r w:rsidRPr="00F35B7D">
        <w:rPr>
          <w:rFonts w:ascii="Courier" w:eastAsia="Times New Roman" w:hAnsi="Courier" w:cs="Courier New"/>
          <w:color w:val="222222"/>
          <w:sz w:val="21"/>
          <w:szCs w:val="21"/>
          <w:lang w:val="en-US"/>
        </w:rPr>
        <w:t>sudo</w:t>
      </w:r>
      <w:proofErr w:type="spellEnd"/>
      <w:r w:rsidRPr="00F35B7D">
        <w:rPr>
          <w:rFonts w:ascii="Courier" w:eastAsia="Times New Roman" w:hAnsi="Courier" w:cs="Courier New"/>
          <w:color w:val="222222"/>
          <w:sz w:val="21"/>
          <w:szCs w:val="21"/>
          <w:lang w:val="en-US"/>
        </w:rPr>
        <w:t xml:space="preserve"> </w:t>
      </w:r>
      <w:proofErr w:type="spellStart"/>
      <w:r w:rsidRPr="00F35B7D">
        <w:rPr>
          <w:rFonts w:ascii="Courier" w:eastAsia="Times New Roman" w:hAnsi="Courier" w:cs="Courier New"/>
          <w:color w:val="222222"/>
          <w:sz w:val="21"/>
          <w:szCs w:val="21"/>
          <w:lang w:val="en-US"/>
        </w:rPr>
        <w:t>chmod</w:t>
      </w:r>
      <w:proofErr w:type="spellEnd"/>
      <w:r w:rsidRPr="00F35B7D">
        <w:rPr>
          <w:rFonts w:ascii="Courier" w:eastAsia="Times New Roman" w:hAnsi="Courier" w:cs="Courier New"/>
          <w:color w:val="222222"/>
          <w:sz w:val="21"/>
          <w:szCs w:val="21"/>
          <w:lang w:val="en-US"/>
        </w:rPr>
        <w:t xml:space="preserve"> 777 /dev/</w:t>
      </w:r>
      <w:proofErr w:type="spellStart"/>
      <w:r w:rsidRPr="00F35B7D">
        <w:rPr>
          <w:rFonts w:ascii="Courier" w:eastAsia="Times New Roman" w:hAnsi="Courier" w:cs="Courier New"/>
          <w:color w:val="222222"/>
          <w:sz w:val="21"/>
          <w:szCs w:val="21"/>
          <w:lang w:val="en-US"/>
        </w:rPr>
        <w:t>st_tof_dev</w:t>
      </w:r>
      <w:proofErr w:type="spellEnd"/>
    </w:p>
    <w:p w:rsidR="00F35B7D" w:rsidRDefault="00F35B7D" w:rsidP="00581D75">
      <w:pPr>
        <w:rPr>
          <w:lang w:val="en-US"/>
        </w:rPr>
      </w:pPr>
    </w:p>
    <w:p w:rsidR="00F35B7D" w:rsidRDefault="00F35B7D" w:rsidP="00581D75">
      <w:pPr>
        <w:rPr>
          <w:lang w:val="en-US"/>
        </w:rPr>
      </w:pPr>
      <w:r>
        <w:rPr>
          <w:lang w:val="en-US"/>
        </w:rPr>
        <w:t>Then launch the test application compiled by make (without the POLLING define!)</w:t>
      </w:r>
    </w:p>
    <w:p w:rsidR="00F35B7D" w:rsidRDefault="00F35B7D" w:rsidP="00F35B7D">
      <w:p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2F1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rPr>
          <w:lang w:val="en-US"/>
        </w:rPr>
      </w:pPr>
      <w:proofErr w:type="gramStart"/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./</w:t>
      </w:r>
      <w:proofErr w:type="spellStart"/>
      <w:proofErr w:type="gramEnd"/>
      <w:r>
        <w:rPr>
          <w:rFonts w:ascii="Courier New" w:eastAsia="Times New Roman" w:hAnsi="Courier New" w:cs="Courier New"/>
          <w:color w:val="222222"/>
          <w:sz w:val="21"/>
          <w:szCs w:val="21"/>
          <w:bdr w:val="none" w:sz="0" w:space="0" w:color="auto" w:frame="1"/>
          <w:lang w:val="en-US"/>
        </w:rPr>
        <w:t>ultra_lite</w:t>
      </w:r>
      <w:proofErr w:type="spellEnd"/>
    </w:p>
    <w:p w:rsidR="00F35B7D" w:rsidRPr="00581D75" w:rsidRDefault="00F35B7D" w:rsidP="00581D75">
      <w:pPr>
        <w:rPr>
          <w:lang w:val="en-US"/>
        </w:rPr>
      </w:pPr>
    </w:p>
    <w:sectPr w:rsidR="00F35B7D" w:rsidRPr="00581D75" w:rsidSect="00D74C4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677" w:right="1008" w:bottom="562" w:left="1008" w:header="2376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62DD" w:rsidRDefault="00E162DD" w:rsidP="00A72469">
      <w:pPr>
        <w:spacing w:line="240" w:lineRule="auto"/>
      </w:pPr>
      <w:r>
        <w:separator/>
      </w:r>
    </w:p>
  </w:endnote>
  <w:endnote w:type="continuationSeparator" w:id="0">
    <w:p w:rsidR="00E162DD" w:rsidRDefault="00E162DD" w:rsidP="00A724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iragino Sans GB">
    <w:panose1 w:val="00000000000000000000"/>
    <w:charset w:val="80"/>
    <w:family w:val="swiss"/>
    <w:notTrueType/>
    <w:pitch w:val="variable"/>
    <w:sig w:usb0="A00002BF" w:usb1="1ACF7CFA" w:usb2="00000016" w:usb3="00000000" w:csb0="00060007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133" w:rsidRDefault="008E213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2728" w:rsidRPr="00CF2B32" w:rsidRDefault="009B2728" w:rsidP="003E6738">
    <w:pPr>
      <w:pStyle w:val="Footer"/>
      <w:tabs>
        <w:tab w:val="clear" w:pos="4536"/>
        <w:tab w:val="clear" w:pos="9072"/>
      </w:tabs>
      <w:jc w:val="right"/>
      <w:rPr>
        <w:sz w:val="14"/>
        <w:szCs w:val="14"/>
      </w:rPr>
    </w:pPr>
    <w:r>
      <w:rPr>
        <w:color w:val="0F2A60"/>
        <w:sz w:val="14"/>
        <w:szCs w:val="14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133" w:rsidRDefault="008E2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62DD" w:rsidRDefault="00E162DD" w:rsidP="00A72469">
      <w:pPr>
        <w:spacing w:line="240" w:lineRule="auto"/>
      </w:pPr>
      <w:r>
        <w:separator/>
      </w:r>
    </w:p>
  </w:footnote>
  <w:footnote w:type="continuationSeparator" w:id="0">
    <w:p w:rsidR="00E162DD" w:rsidRDefault="00E162DD" w:rsidP="00A724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E2133" w:rsidRDefault="008E21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72469" w:rsidRDefault="00D74C42" w:rsidP="003E6738">
    <w:pPr>
      <w:pStyle w:val="Header"/>
      <w:tabs>
        <w:tab w:val="clear" w:pos="4536"/>
        <w:tab w:val="clear" w:pos="9072"/>
      </w:tabs>
    </w:pPr>
    <w:r>
      <w:rPr>
        <w:noProof/>
        <w:lang w:val="en-US"/>
      </w:rPr>
      <w:drawing>
        <wp:anchor distT="0" distB="0" distL="114300" distR="114300" simplePos="0" relativeHeight="251661312" behindDoc="1" locked="0" layoutInCell="1" allowOverlap="1" wp14:anchorId="53CED3FB" wp14:editId="53CED3FC">
          <wp:simplePos x="0" y="0"/>
          <wp:positionH relativeFrom="page">
            <wp:posOffset>5861050</wp:posOffset>
          </wp:positionH>
          <wp:positionV relativeFrom="page">
            <wp:posOffset>429895</wp:posOffset>
          </wp:positionV>
          <wp:extent cx="1042416" cy="731520"/>
          <wp:effectExtent l="0" t="0" r="5715" b="0"/>
          <wp:wrapNone/>
          <wp:docPr id="3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2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2416" cy="7315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74C42" w:rsidRDefault="00D74C42">
    <w:pPr>
      <w:pStyle w:val="Header"/>
    </w:pPr>
    <w:r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53CED3FD" wp14:editId="53CED3FE">
          <wp:simplePos x="0" y="0"/>
          <wp:positionH relativeFrom="page">
            <wp:posOffset>640080</wp:posOffset>
          </wp:positionH>
          <wp:positionV relativeFrom="page">
            <wp:posOffset>429895</wp:posOffset>
          </wp:positionV>
          <wp:extent cx="2551176" cy="649224"/>
          <wp:effectExtent l="0" t="0" r="1905" b="0"/>
          <wp:wrapNone/>
          <wp:docPr id="2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77" t="33887" b="26578"/>
                  <a:stretch/>
                </pic:blipFill>
                <pic:spPr bwMode="auto">
                  <a:xfrm>
                    <a:off x="0" y="0"/>
                    <a:ext cx="2551176" cy="64922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FB3C5D"/>
    <w:multiLevelType w:val="hybridMultilevel"/>
    <w:tmpl w:val="1DF0F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revisionView w:inkAnnotations="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ppVer" w:val="ᕅᕀᕂ"/>
    <w:docVar w:name="CheckSum" w:val="ᕆᕂᕆᕊ"/>
    <w:docVar w:name="CLIName" w:val="ᕧᖀᕕᕾᕳᖅᖅᕻᕸᕻᕷᕶ"/>
    <w:docVar w:name="DateTime" w:val="ᕅᕁᕄᕋᕁᕄᕂᕃᕋᔲᔲᕃᕇᕌᕄᕋᔲᔺᕙᕟᕦᔽᕃᕌᕂᔻ"/>
    <w:docVar w:name="DoneBy" w:val="ᕥᕦᕮᕾᖇᕹᕳᖀᕶᕵ"/>
    <w:docVar w:name="IPAddress" w:val="ᕙᕠᕔᕅᕂᕄᕈᕂᕃ"/>
    <w:docVar w:name="Random" w:val="18"/>
  </w:docVars>
  <w:rsids>
    <w:rsidRoot w:val="00A71CB8"/>
    <w:rsid w:val="00054E86"/>
    <w:rsid w:val="000C7E90"/>
    <w:rsid w:val="00130FC2"/>
    <w:rsid w:val="00143B2F"/>
    <w:rsid w:val="00177B5A"/>
    <w:rsid w:val="001A4933"/>
    <w:rsid w:val="001C2E68"/>
    <w:rsid w:val="001F29D9"/>
    <w:rsid w:val="00227D9E"/>
    <w:rsid w:val="00232ECE"/>
    <w:rsid w:val="00253FB2"/>
    <w:rsid w:val="00255F37"/>
    <w:rsid w:val="0025697C"/>
    <w:rsid w:val="00275056"/>
    <w:rsid w:val="002A1C8C"/>
    <w:rsid w:val="002E49C9"/>
    <w:rsid w:val="00305055"/>
    <w:rsid w:val="00311443"/>
    <w:rsid w:val="00327ABE"/>
    <w:rsid w:val="0034058B"/>
    <w:rsid w:val="003E6738"/>
    <w:rsid w:val="004F6BA8"/>
    <w:rsid w:val="00512222"/>
    <w:rsid w:val="00524B12"/>
    <w:rsid w:val="00551F26"/>
    <w:rsid w:val="00581D75"/>
    <w:rsid w:val="00592BA2"/>
    <w:rsid w:val="005C3615"/>
    <w:rsid w:val="005D496C"/>
    <w:rsid w:val="006734EC"/>
    <w:rsid w:val="007F6FE7"/>
    <w:rsid w:val="00810ACA"/>
    <w:rsid w:val="00835A2F"/>
    <w:rsid w:val="008B24E1"/>
    <w:rsid w:val="008B3243"/>
    <w:rsid w:val="008E2133"/>
    <w:rsid w:val="008E2CC2"/>
    <w:rsid w:val="00920B06"/>
    <w:rsid w:val="00955AB6"/>
    <w:rsid w:val="0095642C"/>
    <w:rsid w:val="00966B1E"/>
    <w:rsid w:val="0099653D"/>
    <w:rsid w:val="009B2728"/>
    <w:rsid w:val="009C1663"/>
    <w:rsid w:val="00A26760"/>
    <w:rsid w:val="00A33DBF"/>
    <w:rsid w:val="00A71CB8"/>
    <w:rsid w:val="00A72469"/>
    <w:rsid w:val="00AB4C59"/>
    <w:rsid w:val="00AE36F2"/>
    <w:rsid w:val="00B270F9"/>
    <w:rsid w:val="00B4767D"/>
    <w:rsid w:val="00BE1C91"/>
    <w:rsid w:val="00C42079"/>
    <w:rsid w:val="00C501F4"/>
    <w:rsid w:val="00C538F3"/>
    <w:rsid w:val="00C57785"/>
    <w:rsid w:val="00C650B8"/>
    <w:rsid w:val="00C842D2"/>
    <w:rsid w:val="00CC4AD6"/>
    <w:rsid w:val="00CF2B32"/>
    <w:rsid w:val="00CF5C21"/>
    <w:rsid w:val="00D33D1E"/>
    <w:rsid w:val="00D57C89"/>
    <w:rsid w:val="00D74C42"/>
    <w:rsid w:val="00E162DD"/>
    <w:rsid w:val="00EA0C7C"/>
    <w:rsid w:val="00ED7C9A"/>
    <w:rsid w:val="00F35B7D"/>
    <w:rsid w:val="00F614AA"/>
    <w:rsid w:val="00F80F6D"/>
    <w:rsid w:val="00FB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EBDF7C9"/>
  <w15:docId w15:val="{62A1EB51-300A-45E8-943E-CC71B7D6A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theme="minorBidi"/>
        <w:color w:val="002052"/>
        <w:sz w:val="22"/>
        <w:szCs w:val="22"/>
        <w:lang w:val="fr-F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ST Body text"/>
    <w:rsid w:val="00C650B8"/>
  </w:style>
  <w:style w:type="paragraph" w:styleId="Heading1">
    <w:name w:val="heading 1"/>
    <w:basedOn w:val="Normal"/>
    <w:next w:val="Normal"/>
    <w:link w:val="Heading1Char"/>
    <w:uiPriority w:val="9"/>
    <w:qFormat/>
    <w:rsid w:val="00A71CB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82B0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1CB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82B0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469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4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2469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2469"/>
  </w:style>
  <w:style w:type="paragraph" w:styleId="Footer">
    <w:name w:val="footer"/>
    <w:basedOn w:val="Normal"/>
    <w:link w:val="FooterChar"/>
    <w:uiPriority w:val="99"/>
    <w:unhideWhenUsed/>
    <w:rsid w:val="00A72469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2469"/>
  </w:style>
  <w:style w:type="paragraph" w:styleId="NoSpacing">
    <w:name w:val="No Spacing"/>
    <w:aliases w:val="ST body"/>
    <w:next w:val="Normal"/>
    <w:uiPriority w:val="1"/>
    <w:qFormat/>
    <w:rsid w:val="009C1663"/>
    <w:pPr>
      <w:spacing w:line="360" w:lineRule="auto"/>
    </w:pPr>
    <w:rPr>
      <w:sz w:val="1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A71CB8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CB8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CB8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71CB8"/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A71CB8"/>
    <w:rPr>
      <w:rFonts w:asciiTheme="majorHAnsi" w:eastAsiaTheme="majorEastAsia" w:hAnsiTheme="majorHAnsi" w:cstheme="majorBidi"/>
      <w:color w:val="1F82B0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71CB8"/>
    <w:rPr>
      <w:rFonts w:asciiTheme="majorHAnsi" w:eastAsiaTheme="majorEastAsia" w:hAnsiTheme="majorHAnsi" w:cstheme="majorBidi"/>
      <w:color w:val="1F82B0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71CB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D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D75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581D7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253FB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2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ST\WD\WORD%20template_blank.dotx" TargetMode="External"/></Relationships>
</file>

<file path=word/theme/theme1.xml><?xml version="1.0" encoding="utf-8"?>
<a:theme xmlns:a="http://schemas.openxmlformats.org/drawingml/2006/main" name="Theme1">
  <a:themeElements>
    <a:clrScheme name="ST template new">
      <a:dk1>
        <a:sysClr val="windowText" lastClr="000000"/>
      </a:dk1>
      <a:lt1>
        <a:sysClr val="window" lastClr="FFFFFF"/>
      </a:lt1>
      <a:dk2>
        <a:srgbClr val="BBCC00"/>
      </a:dk2>
      <a:lt2>
        <a:srgbClr val="003D14"/>
      </a:lt2>
      <a:accent1>
        <a:srgbClr val="39A9DC"/>
      </a:accent1>
      <a:accent2>
        <a:srgbClr val="002052"/>
      </a:accent2>
      <a:accent3>
        <a:srgbClr val="D4007A"/>
      </a:accent3>
      <a:accent4>
        <a:srgbClr val="590D58"/>
      </a:accent4>
      <a:accent5>
        <a:srgbClr val="FFD300"/>
      </a:accent5>
      <a:accent6>
        <a:srgbClr val="5C0915"/>
      </a:accent6>
      <a:hlink>
        <a:srgbClr val="4F5251"/>
      </a:hlink>
      <a:folHlink>
        <a:srgbClr val="90989E"/>
      </a:folHlink>
    </a:clrScheme>
    <a:fontScheme name="ST Template">
      <a:majorFont>
        <a:latin typeface="Arial"/>
        <a:ea typeface="Hiragino Sans GB"/>
        <a:cs typeface=""/>
      </a:majorFont>
      <a:minorFont>
        <a:latin typeface="Arial"/>
        <a:ea typeface="Hiragino Sans GB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 Document" ma:contentTypeID="0x01010039668769A69D98409B120A8F0C997A1300750D0261E1EFCC46A9FBC9BE55ECD7AB" ma:contentTypeVersion="88" ma:contentTypeDescription="Used to describe any document (pdf, word, excel...) uploaded in BeST." ma:contentTypeScope="" ma:versionID="b68ac48777b898565363b20612b14dac">
  <xsd:schema xmlns:xsd="http://www.w3.org/2001/XMLSchema" xmlns:xs="http://www.w3.org/2001/XMLSchema" xmlns:p="http://schemas.microsoft.com/office/2006/metadata/properties" xmlns:ns1="http://schemas.microsoft.com/sharepoint/v3" xmlns:ns2="964ac87d-ee9f-445a-856c-d1bb75df95c2" xmlns:ns3="6582ad93-4aeb-4902-a4d4-27512afa6c03" xmlns:ns4="3f89eac4-a548-4f18-9b01-6aea538e80e1" targetNamespace="http://schemas.microsoft.com/office/2006/metadata/properties" ma:root="true" ma:fieldsID="6a1cffcc2618f0db1040521ac672a989" ns1:_="" ns2:_="" ns3:_="" ns4:_="">
    <xsd:import namespace="http://schemas.microsoft.com/sharepoint/v3"/>
    <xsd:import namespace="964ac87d-ee9f-445a-856c-d1bb75df95c2"/>
    <xsd:import namespace="6582ad93-4aeb-4902-a4d4-27512afa6c03"/>
    <xsd:import namespace="3f89eac4-a548-4f18-9b01-6aea538e80e1"/>
    <xsd:element name="properties">
      <xsd:complexType>
        <xsd:sequence>
          <xsd:element name="documentManagement">
            <xsd:complexType>
              <xsd:all>
                <xsd:element ref="ns3:Doc_x0020_Date" minOccurs="0"/>
                <xsd:element ref="ns1:PublishingContact" minOccurs="0"/>
                <xsd:element ref="ns1:RatingCount" minOccurs="0"/>
                <xsd:element ref="ns3:TopicsTaxHTField0" minOccurs="0"/>
                <xsd:element ref="ns3:ST_x0020_OrganizationTaxHTField0" minOccurs="0"/>
                <xsd:element ref="ns2:TaxCatchAll" minOccurs="0"/>
                <xsd:element ref="ns2:TaxCatchAllLabel" minOccurs="0"/>
                <xsd:element ref="ns2:hfd4f7438eb64b4fb2740c42c2d09f06" minOccurs="0"/>
                <xsd:element ref="ns2:TaxKeywordTaxHTField" minOccurs="0"/>
                <xsd:element ref="ns3:Sub_x0020_TopicTaxHTField0" minOccurs="0"/>
                <xsd:element ref="ns1:RoutingRuleDescription" minOccurs="0"/>
                <xsd:element ref="ns1:AverageRating" minOccurs="0"/>
                <xsd:element ref="ns4:Display_x0020_on_x0020_page" minOccurs="0"/>
                <xsd:element ref="ns3:ST_x0020_Location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Contact" ma:index="4" nillable="true" ma:displayName="Contact" ma:description="Contact is the owner of this document.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Count" ma:index="10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outingRuleDescription" ma:index="23" nillable="true" ma:displayName="Description" ma:hidden="true" ma:internalName="RoutingRuleDescription" ma:readOnly="false">
      <xsd:simpleType>
        <xsd:restriction base="dms:Text">
          <xsd:maxLength value="255"/>
        </xsd:restriction>
      </xsd:simpleType>
    </xsd:element>
    <xsd:element name="AverageRating" ma:index="2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ac87d-ee9f-445a-856c-d1bb75df95c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36bceff6-33bb-4733-a942-2cfb09fbfc9e}" ma:internalName="TaxCatchAll" ma:showField="CatchAllData" ma:web="6582ad93-4aeb-4902-a4d4-27512afa6c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hidden="true" ma:list="{36bceff6-33bb-4733-a942-2cfb09fbfc9e}" ma:internalName="TaxCatchAllLabel" ma:readOnly="true" ma:showField="CatchAllDataLabel" ma:web="6582ad93-4aeb-4902-a4d4-27512afa6c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fd4f7438eb64b4fb2740c42c2d09f06" ma:index="20" nillable="true" ma:taxonomy="true" ma:internalName="hfd4f7438eb64b4fb2740c42c2d09f06" ma:taxonomyFieldName="DSDocumentType" ma:displayName="Document Type" ma:readOnly="false" ma:default="" ma:fieldId="{1fd4f743-8eb6-4b4f-b274-0c42c2d09f06}" ma:sspId="a12e1b27-6b38-47db-a67e-1057ebfcf6e5" ma:termSetId="98d0e228-a6d9-4875-9099-4af89339c45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Free Keywords" ma:readOnly="false" ma:fieldId="{23f27201-bee3-471e-b2e7-b64fd8b7ca38}" ma:taxonomyMulti="true" ma:sspId="a12e1b27-6b38-47db-a67e-1057ebfcf6e5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82ad93-4aeb-4902-a4d4-27512afa6c03" elementFormDefault="qualified">
    <xsd:import namespace="http://schemas.microsoft.com/office/2006/documentManagement/types"/>
    <xsd:import namespace="http://schemas.microsoft.com/office/infopath/2007/PartnerControls"/>
    <xsd:element name="Doc_x0020_Date" ma:index="3" nillable="true" ma:displayName="Doc Date" ma:default="[today]" ma:description="The date the document was created, may be before it was added to the intranet – Publish date by source" ma:format="DateOnly" ma:internalName="Doc_x0020_Date" ma:readOnly="false">
      <xsd:simpleType>
        <xsd:restriction base="dms:DateTime"/>
      </xsd:simpleType>
    </xsd:element>
    <xsd:element name="TopicsTaxHTField0" ma:index="11" nillable="true" ma:taxonomy="true" ma:internalName="TopicsTaxHTField0" ma:taxonomyFieldName="Topics" ma:displayName="Topics" ma:default="370;#Communications|ade3b626-90ec-4a55-afa8-3dce1f1a774f" ma:fieldId="{610ffa5b-5a6a-4efc-b4be-eb3b14757419}" ma:taxonomyMulti="true" ma:sspId="a12e1b27-6b38-47db-a67e-1057ebfcf6e5" ma:termSetId="dda47d19-ea03-4cd0-8c67-bf9c4d977c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T_x0020_OrganizationTaxHTField0" ma:index="14" nillable="true" ma:taxonomy="true" ma:internalName="ST_x0020_OrganizationTaxHTField0" ma:taxonomyFieldName="ST_x0020_Organization" ma:displayName="Organization" ma:default="213;#Corporate External Communication|d56e3934-ef99-4c87-917c-9bec4b0cde5e" ma:fieldId="{472e535c-1c33-4ec5-bdee-a8a50b1efb43}" ma:sspId="a12e1b27-6b38-47db-a67e-1057ebfcf6e5" ma:termSetId="5fb73391-bc73-403d-835d-9528267d581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ub_x0020_TopicTaxHTField0" ma:index="22" nillable="true" ma:taxonomy="true" ma:internalName="Sub_x0020_TopicTaxHTField0" ma:taxonomyFieldName="Sub_x0020_Topic" ma:displayName="Sub Topic" ma:default="1924;#Brand|7490f855-a292-4b62-a7df-ddc0653ccc7d" ma:fieldId="{bea9e6ae-f6d0-43d5-a2e9-c84cf8c5c0ac}" ma:taxonomyMulti="true" ma:sspId="a12e1b27-6b38-47db-a67e-1057ebfcf6e5" ma:termSetId="7d96229c-c735-45eb-8c34-e405a1ed6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T_x0020_LocationTaxHTField0" ma:index="27" nillable="true" ma:taxonomy="true" ma:internalName="ST_x0020_LocationTaxHTField0" ma:taxonomyFieldName="ST_x0020_Location" ma:displayName="ST Location" ma:readOnly="false" ma:default="" ma:fieldId="{4e6b0feb-7548-4b75-854c-d9853709e867}" ma:taxonomyMulti="true" ma:sspId="a12e1b27-6b38-47db-a67e-1057ebfcf6e5" ma:termSetId="c2c89d8b-afae-42c7-94ac-5ea12218274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89eac4-a548-4f18-9b01-6aea538e80e1" elementFormDefault="qualified">
    <xsd:import namespace="http://schemas.microsoft.com/office/2006/documentManagement/types"/>
    <xsd:import namespace="http://schemas.microsoft.com/office/infopath/2007/PartnerControls"/>
    <xsd:element name="Display_x0020_on_x0020_page" ma:index="26" nillable="true" ma:displayName="Display on page" ma:format="Dropdown" ma:internalName="Display_x0020_on_x0020_page">
      <xsd:simpleType>
        <xsd:restriction base="dms:Choice">
          <xsd:enumeration value="Yes"/>
          <xsd:enumeration value="No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fd4f7438eb64b4fb2740c42c2d09f06 xmlns="964ac87d-ee9f-445a-856c-d1bb75df95c2">
      <Terms xmlns="http://schemas.microsoft.com/office/infopath/2007/PartnerControls">
        <TermInfo xmlns="http://schemas.microsoft.com/office/infopath/2007/PartnerControls">
          <TermName xmlns="http://schemas.microsoft.com/office/infopath/2007/PartnerControls">Template</TermName>
          <TermId xmlns="http://schemas.microsoft.com/office/infopath/2007/PartnerControls">7440dd85-48b0-4e78-88b2-15e4cd19a90a</TermId>
        </TermInfo>
      </Terms>
    </hfd4f7438eb64b4fb2740c42c2d09f06>
    <TaxKeywordTaxHTField xmlns="964ac87d-ee9f-445a-856c-d1bb75df95c2">
      <Terms xmlns="http://schemas.microsoft.com/office/infopath/2007/PartnerControls"/>
    </TaxKeywordTaxHTField>
    <ST_x0020_OrganizationTaxHTField0 xmlns="6582ad93-4aeb-4902-a4d4-27512afa6c03">
      <Terms xmlns="http://schemas.microsoft.com/office/infopath/2007/PartnerControls"/>
    </ST_x0020_OrganizationTaxHTField0>
    <TaxCatchAll xmlns="964ac87d-ee9f-445a-856c-d1bb75df95c2">
      <Value>1924</Value>
      <Value>3704</Value>
      <Value>370</Value>
    </TaxCatchAll>
    <Doc_x0020_Date xmlns="6582ad93-4aeb-4902-a4d4-27512afa6c03">2012-06-13T22:00:00+00:00</Doc_x0020_Date>
    <Sub_x0020_TopicTaxHTField0 xmlns="6582ad93-4aeb-4902-a4d4-27512afa6c03">
      <Terms xmlns="http://schemas.microsoft.com/office/infopath/2007/PartnerControls">
        <TermInfo xmlns="http://schemas.microsoft.com/office/infopath/2007/PartnerControls">
          <TermName xmlns="http://schemas.microsoft.com/office/infopath/2007/PartnerControls">Brand</TermName>
          <TermId xmlns="http://schemas.microsoft.com/office/infopath/2007/PartnerControls">7490f855-a292-4b62-a7df-ddc0653ccc7d</TermId>
        </TermInfo>
      </Terms>
    </Sub_x0020_TopicTaxHTField0>
    <RoutingRuleDescription xmlns="http://schemas.microsoft.com/sharepoint/v3" xsi:nil="true"/>
    <TopicsTaxHTField0 xmlns="6582ad93-4aeb-4902-a4d4-27512afa6c03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Communications</TermName>
          <TermId xmlns="http://schemas.microsoft.com/office/infopath/2007/PartnerControls">ade3b626-90ec-4a55-afa8-3dce1f1a774f</TermId>
        </TermInfo>
      </Terms>
    </TopicsTaxHTField0>
    <PublishingContact xmlns="http://schemas.microsoft.com/sharepoint/v3">
      <UserInfo>
        <DisplayName>Delphine RABASTE</DisplayName>
        <AccountId>93</AccountId>
        <AccountType/>
      </UserInfo>
    </PublishingContact>
    <AverageRating xmlns="http://schemas.microsoft.com/sharepoint/v3" xsi:nil="true"/>
    <Display_x0020_on_x0020_page xmlns="3f89eac4-a548-4f18-9b01-6aea538e80e1">Yes</Display_x0020_on_x0020_page>
    <ST_x0020_LocationTaxHTField0 xmlns="6582ad93-4aeb-4902-a4d4-27512afa6c03">
      <Terms xmlns="http://schemas.microsoft.com/office/infopath/2007/PartnerControls"/>
    </ST_x0020_LocationTaxHTField0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124907-46C5-4EB1-B1CC-E25E5A952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64ac87d-ee9f-445a-856c-d1bb75df95c2"/>
    <ds:schemaRef ds:uri="6582ad93-4aeb-4902-a4d4-27512afa6c03"/>
    <ds:schemaRef ds:uri="3f89eac4-a548-4f18-9b01-6aea538e80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CCD5209-D0B1-4A72-BCE4-E0E206E3E153}">
  <ds:schemaRefs>
    <ds:schemaRef ds:uri="http://schemas.microsoft.com/office/2006/metadata/properties"/>
    <ds:schemaRef ds:uri="http://schemas.microsoft.com/office/infopath/2007/PartnerControls"/>
    <ds:schemaRef ds:uri="964ac87d-ee9f-445a-856c-d1bb75df95c2"/>
    <ds:schemaRef ds:uri="6582ad93-4aeb-4902-a4d4-27512afa6c03"/>
    <ds:schemaRef ds:uri="http://schemas.microsoft.com/sharepoint/v3"/>
    <ds:schemaRef ds:uri="3f89eac4-a548-4f18-9b01-6aea538e80e1"/>
  </ds:schemaRefs>
</ds:datastoreItem>
</file>

<file path=customXml/itemProps3.xml><?xml version="1.0" encoding="utf-8"?>
<ds:datastoreItem xmlns:ds="http://schemas.openxmlformats.org/officeDocument/2006/customXml" ds:itemID="{FA6CB9E5-1547-4AEC-BB06-4FAE6CD69F0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D7BE07-2FB5-497E-BB95-27211B46E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template_blank.dotx</Template>
  <TotalTime>124</TotalTime>
  <Pages>5</Pages>
  <Words>549</Words>
  <Characters>3133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ST template WORD</vt:lpstr>
      <vt:lpstr/>
    </vt:vector>
  </TitlesOfParts>
  <Company>ST Microelectronics</Company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 template WORD</dc:title>
  <dc:creator>Christophe LUGAND</dc:creator>
  <cp:keywords/>
  <cp:lastModifiedBy>Christophe LUGAND</cp:lastModifiedBy>
  <cp:revision>21</cp:revision>
  <cp:lastPrinted>2012-03-27T08:13:00Z</cp:lastPrinted>
  <dcterms:created xsi:type="dcterms:W3CDTF">2019-03-29T13:34:00Z</dcterms:created>
  <dcterms:modified xsi:type="dcterms:W3CDTF">2019-05-06T11:55:00Z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0x01010039668769A69D98409B120A8F0C997A1300750D0261E1EFCC46A9FBC9BE55ECD7AB</vt:lpwstr>
  </property>
  <property fmtid="{D5CDD505-2E9C-101B-9397-08002B2CF9AE}" pid="3" name="TaxKeyword">
    <vt:lpwstr/>
  </property>
  <property fmtid="{D5CDD505-2E9C-101B-9397-08002B2CF9AE}" pid="4" name="Sub Topic">
    <vt:lpwstr>1924;#Brand|7490f855-a292-4b62-a7df-ddc0653ccc7d</vt:lpwstr>
  </property>
  <property fmtid="{D5CDD505-2E9C-101B-9397-08002B2CF9AE}" pid="5" name="Topics">
    <vt:lpwstr>370;#Communications|ade3b626-90ec-4a55-afa8-3dce1f1a774f</vt:lpwstr>
  </property>
  <property fmtid="{D5CDD505-2E9C-101B-9397-08002B2CF9AE}" pid="6" name="DSDocumentType">
    <vt:lpwstr>3704;#Template|7440dd85-48b0-4e78-88b2-15e4cd19a90a</vt:lpwstr>
  </property>
</Properties>
</file>